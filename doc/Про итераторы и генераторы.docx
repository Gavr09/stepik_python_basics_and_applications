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34BC" w:rsidRDefault="00A74A44">
      <w:pPr>
        <w:pStyle w:val="a3"/>
        <w:rPr>
          <w:lang w:val="ru-RU"/>
        </w:rPr>
      </w:pPr>
      <w:r>
        <w:rPr>
          <w:lang w:val="ru-RU"/>
        </w:rPr>
        <w:t xml:space="preserve">Итераторы и генераторы </w:t>
      </w:r>
    </w:p>
    <w:p w:rsidR="00771F16" w:rsidRDefault="00A74A44" w:rsidP="00FA34BC">
      <w:pPr>
        <w:pStyle w:val="a3"/>
        <w:rPr>
          <w:lang w:val="ru-RU"/>
        </w:rPr>
      </w:pPr>
      <w:r w:rsidRPr="005F57CA">
        <w:rPr>
          <w:sz w:val="24"/>
          <w:lang w:val="ru-RU"/>
        </w:rPr>
        <w:t>(</w:t>
      </w:r>
      <w:r w:rsidR="009E1D97" w:rsidRPr="005F57CA">
        <w:rPr>
          <w:sz w:val="24"/>
          <w:lang w:val="ru-RU"/>
        </w:rPr>
        <w:t>вольн</w:t>
      </w:r>
      <w:r w:rsidR="005F57CA" w:rsidRPr="005F57CA">
        <w:rPr>
          <w:sz w:val="24"/>
          <w:lang w:val="ru-RU"/>
        </w:rPr>
        <w:t>ое</w:t>
      </w:r>
      <w:r w:rsidR="009E1D97" w:rsidRPr="005F57CA">
        <w:rPr>
          <w:sz w:val="24"/>
          <w:lang w:val="ru-RU"/>
        </w:rPr>
        <w:t xml:space="preserve"> </w:t>
      </w:r>
      <w:r w:rsidR="005F57CA" w:rsidRPr="005F57CA">
        <w:rPr>
          <w:sz w:val="24"/>
          <w:lang w:val="ru-RU"/>
        </w:rPr>
        <w:t>переложение</w:t>
      </w:r>
      <w:r w:rsidRPr="005F57CA">
        <w:rPr>
          <w:sz w:val="24"/>
          <w:lang w:val="ru-RU"/>
        </w:rPr>
        <w:t xml:space="preserve"> информации</w:t>
      </w:r>
      <w:r w:rsidR="005F57CA" w:rsidRPr="005F57CA">
        <w:rPr>
          <w:sz w:val="24"/>
          <w:lang w:val="ru-RU"/>
        </w:rPr>
        <w:t>, найденной на просторах И</w:t>
      </w:r>
      <w:r w:rsidR="00FA34BC" w:rsidRPr="005F57CA">
        <w:rPr>
          <w:sz w:val="24"/>
          <w:lang w:val="ru-RU"/>
        </w:rPr>
        <w:t>нтернета</w:t>
      </w:r>
      <w:r w:rsidRPr="005F57CA">
        <w:rPr>
          <w:sz w:val="24"/>
          <w:lang w:val="ru-RU"/>
        </w:rPr>
        <w:t>)</w:t>
      </w:r>
    </w:p>
    <w:sdt>
      <w:sdtPr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val="en-US"/>
        </w:rPr>
        <w:id w:val="1367955552"/>
        <w:docPartObj>
          <w:docPartGallery w:val="Table of Contents"/>
          <w:docPartUnique/>
        </w:docPartObj>
      </w:sdtPr>
      <w:sdtEndPr/>
      <w:sdtContent>
        <w:p w:rsidR="00D230B7" w:rsidRDefault="00D230B7">
          <w:pPr>
            <w:pStyle w:val="ac"/>
          </w:pPr>
          <w:r>
            <w:t>Оглавление</w:t>
          </w:r>
        </w:p>
        <w:p w:rsidR="005F57CA" w:rsidRDefault="00D230B7">
          <w:pPr>
            <w:pStyle w:val="11"/>
            <w:tabs>
              <w:tab w:val="right" w:leader="dot" w:pos="9016"/>
            </w:tabs>
            <w:rPr>
              <w:noProof/>
              <w:lang w:val="ru-RU"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62560939" w:history="1">
            <w:r w:rsidR="005F57CA" w:rsidRPr="00F222E3">
              <w:rPr>
                <w:rStyle w:val="aff0"/>
                <w:noProof/>
              </w:rPr>
              <w:t>Введение</w:t>
            </w:r>
            <w:r w:rsidR="005F57CA">
              <w:rPr>
                <w:noProof/>
                <w:webHidden/>
              </w:rPr>
              <w:tab/>
            </w:r>
            <w:r w:rsidR="005F57CA">
              <w:rPr>
                <w:noProof/>
                <w:webHidden/>
              </w:rPr>
              <w:fldChar w:fldCharType="begin"/>
            </w:r>
            <w:r w:rsidR="005F57CA">
              <w:rPr>
                <w:noProof/>
                <w:webHidden/>
              </w:rPr>
              <w:instrText xml:space="preserve"> PAGEREF _Toc62560939 \h </w:instrText>
            </w:r>
            <w:r w:rsidR="005F57CA">
              <w:rPr>
                <w:noProof/>
                <w:webHidden/>
              </w:rPr>
            </w:r>
            <w:r w:rsidR="005F57CA">
              <w:rPr>
                <w:noProof/>
                <w:webHidden/>
              </w:rPr>
              <w:fldChar w:fldCharType="separate"/>
            </w:r>
            <w:r w:rsidR="005F57CA">
              <w:rPr>
                <w:noProof/>
                <w:webHidden/>
              </w:rPr>
              <w:t>1</w:t>
            </w:r>
            <w:r w:rsidR="005F57CA">
              <w:rPr>
                <w:noProof/>
                <w:webHidden/>
              </w:rPr>
              <w:fldChar w:fldCharType="end"/>
            </w:r>
          </w:hyperlink>
        </w:p>
        <w:p w:rsidR="005F57CA" w:rsidRDefault="00AD35CD">
          <w:pPr>
            <w:pStyle w:val="11"/>
            <w:tabs>
              <w:tab w:val="right" w:leader="dot" w:pos="9016"/>
            </w:tabs>
            <w:rPr>
              <w:noProof/>
              <w:lang w:val="ru-RU" w:eastAsia="ru-RU"/>
            </w:rPr>
          </w:pPr>
          <w:hyperlink w:anchor="_Toc62560940" w:history="1">
            <w:r w:rsidR="005F57CA" w:rsidRPr="00F222E3">
              <w:rPr>
                <w:rStyle w:val="aff0"/>
                <w:noProof/>
              </w:rPr>
              <w:t>Итераторы</w:t>
            </w:r>
            <w:r w:rsidR="005F57CA">
              <w:rPr>
                <w:noProof/>
                <w:webHidden/>
              </w:rPr>
              <w:tab/>
            </w:r>
            <w:r w:rsidR="005F57CA">
              <w:rPr>
                <w:noProof/>
                <w:webHidden/>
              </w:rPr>
              <w:fldChar w:fldCharType="begin"/>
            </w:r>
            <w:r w:rsidR="005F57CA">
              <w:rPr>
                <w:noProof/>
                <w:webHidden/>
              </w:rPr>
              <w:instrText xml:space="preserve"> PAGEREF _Toc62560940 \h </w:instrText>
            </w:r>
            <w:r w:rsidR="005F57CA">
              <w:rPr>
                <w:noProof/>
                <w:webHidden/>
              </w:rPr>
            </w:r>
            <w:r w:rsidR="005F57CA">
              <w:rPr>
                <w:noProof/>
                <w:webHidden/>
              </w:rPr>
              <w:fldChar w:fldCharType="separate"/>
            </w:r>
            <w:r w:rsidR="005F57CA">
              <w:rPr>
                <w:noProof/>
                <w:webHidden/>
              </w:rPr>
              <w:t>2</w:t>
            </w:r>
            <w:r w:rsidR="005F57CA">
              <w:rPr>
                <w:noProof/>
                <w:webHidden/>
              </w:rPr>
              <w:fldChar w:fldCharType="end"/>
            </w:r>
          </w:hyperlink>
        </w:p>
        <w:p w:rsidR="00D230B7" w:rsidRPr="00FA34BC" w:rsidRDefault="00D230B7" w:rsidP="00FA34BC">
          <w:r>
            <w:rPr>
              <w:b/>
              <w:bCs/>
            </w:rPr>
            <w:fldChar w:fldCharType="end"/>
          </w:r>
        </w:p>
      </w:sdtContent>
    </w:sdt>
    <w:p w:rsidR="009E1D97" w:rsidRDefault="009E1D97" w:rsidP="009E1D97">
      <w:pPr>
        <w:pStyle w:val="1"/>
      </w:pPr>
      <w:bookmarkStart w:id="0" w:name="_Toc62560939"/>
      <w:r>
        <w:t>Введение</w:t>
      </w:r>
      <w:bookmarkEnd w:id="0"/>
    </w:p>
    <w:p w:rsidR="009E1D97" w:rsidRPr="009E1D97" w:rsidRDefault="009E1D97" w:rsidP="009E1D97">
      <w:pPr>
        <w:rPr>
          <w:lang w:val="ru-RU"/>
        </w:rPr>
      </w:pPr>
      <w:r>
        <w:rPr>
          <w:lang w:val="ru-RU"/>
        </w:rPr>
        <w:t xml:space="preserve">Итераторы нужны, как ни странно, для того, чтобы итерировать элементы. Итератор – это специальный метод внутри класса, который позволяет итерировать элементы экземпляра этого класса по правилам, прописанным в этом методе. Итерирование мы наблюдаем в цикле </w:t>
      </w:r>
      <w:r>
        <w:t>for</w:t>
      </w:r>
      <w:r>
        <w:rPr>
          <w:lang w:val="ru-RU"/>
        </w:rPr>
        <w:t xml:space="preserve">, поэтому по большому счету итераторы нужны для реализации циклов </w:t>
      </w:r>
      <w:r>
        <w:t>for</w:t>
      </w:r>
      <w:r w:rsidRPr="009E1D97">
        <w:rPr>
          <w:lang w:val="ru-RU"/>
        </w:rPr>
        <w:t>.</w:t>
      </w:r>
    </w:p>
    <w:p w:rsidR="00FA34BC" w:rsidRDefault="009E1D97" w:rsidP="009E1D97">
      <w:pPr>
        <w:rPr>
          <w:lang w:val="ru-RU"/>
        </w:rPr>
      </w:pPr>
      <w:r>
        <w:rPr>
          <w:lang w:val="ru-RU"/>
        </w:rPr>
        <w:t>Генераторы же нужны для генерации объектов. Например, для генерации списков.</w:t>
      </w:r>
    </w:p>
    <w:p w:rsidR="009F04FF" w:rsidRDefault="009F04FF" w:rsidP="009E1D97">
      <w:pPr>
        <w:rPr>
          <w:lang w:val="ru-RU"/>
        </w:rPr>
      </w:pPr>
      <w:r>
        <w:rPr>
          <w:lang w:val="ru-RU"/>
        </w:rPr>
        <w:t>Эти инструменты позволяют писать элегантный код при работе с такими математическими объектами, как бесконечные последовательности, случайные процессы, реккурентные отношения и комбинаторные структуры.</w:t>
      </w:r>
    </w:p>
    <w:p w:rsidR="00FA34BC" w:rsidRDefault="00D2412C" w:rsidP="00FA34BC">
      <w:pPr>
        <w:rPr>
          <w:lang w:val="ru-RU"/>
        </w:rPr>
      </w:pPr>
      <w:r>
        <w:rPr>
          <w:lang w:val="ru-RU"/>
        </w:rPr>
        <w:t>Ниже итераторы и генераторы рассматриваются более подробно, на конкретных примерах.</w:t>
      </w:r>
    </w:p>
    <w:p w:rsidR="00771F16" w:rsidRDefault="00A74A44">
      <w:pPr>
        <w:pStyle w:val="1"/>
      </w:pPr>
      <w:bookmarkStart w:id="1" w:name="_Toc62560940"/>
      <w:r>
        <w:t>Итераторы</w:t>
      </w:r>
      <w:bookmarkEnd w:id="1"/>
    </w:p>
    <w:p w:rsidR="00A74A44" w:rsidRDefault="009F04FF" w:rsidP="00A74A44">
      <w:pPr>
        <w:rPr>
          <w:lang w:val="ru-RU"/>
        </w:rPr>
      </w:pPr>
      <w:r>
        <w:rPr>
          <w:lang w:val="ru-RU"/>
        </w:rPr>
        <w:t>Это объекты, которые позволяют обходить коллекции. При этом коллекции не должны обязательно существовать в памяти и быть конечными.</w:t>
      </w:r>
    </w:p>
    <w:p w:rsidR="009F04FF" w:rsidRPr="009F04FF" w:rsidRDefault="009F04FF" w:rsidP="00A74A44">
      <w:pPr>
        <w:rPr>
          <w:lang w:val="ru-RU"/>
        </w:rPr>
      </w:pPr>
      <w:r>
        <w:rPr>
          <w:lang w:val="ru-RU"/>
        </w:rPr>
        <w:t xml:space="preserve">Итерируемый объект – это объект, в котором есть метод </w:t>
      </w:r>
      <w:r w:rsidRPr="009F04FF">
        <w:rPr>
          <w:lang w:val="ru-RU"/>
        </w:rPr>
        <w:t>__</w:t>
      </w:r>
      <w:r>
        <w:t>iter</w:t>
      </w:r>
      <w:r w:rsidRPr="009F04FF">
        <w:rPr>
          <w:lang w:val="ru-RU"/>
        </w:rPr>
        <w:t>__ .</w:t>
      </w:r>
    </w:p>
    <w:p w:rsidR="009F04FF" w:rsidRDefault="009F04FF" w:rsidP="00A74A44">
      <w:pPr>
        <w:rPr>
          <w:lang w:val="ru-RU"/>
        </w:rPr>
      </w:pPr>
      <w:r>
        <w:rPr>
          <w:lang w:val="ru-RU"/>
        </w:rPr>
        <w:t xml:space="preserve">Итератор – объект, в котором есть два метода: </w:t>
      </w:r>
      <w:r w:rsidRPr="009F04FF">
        <w:rPr>
          <w:lang w:val="ru-RU"/>
        </w:rPr>
        <w:t>__</w:t>
      </w:r>
      <w:r>
        <w:t>iter</w:t>
      </w:r>
      <w:r w:rsidRPr="009F04FF">
        <w:rPr>
          <w:lang w:val="ru-RU"/>
        </w:rPr>
        <w:t xml:space="preserve">__ </w:t>
      </w:r>
      <w:r>
        <w:rPr>
          <w:lang w:val="ru-RU"/>
        </w:rPr>
        <w:t xml:space="preserve">и </w:t>
      </w:r>
      <w:r w:rsidRPr="009F04FF">
        <w:rPr>
          <w:lang w:val="ru-RU"/>
        </w:rPr>
        <w:t>__</w:t>
      </w:r>
      <w:r>
        <w:t>next</w:t>
      </w:r>
      <w:r w:rsidRPr="009F04FF">
        <w:rPr>
          <w:lang w:val="ru-RU"/>
        </w:rPr>
        <w:t>__</w:t>
      </w:r>
      <w:r>
        <w:rPr>
          <w:lang w:val="ru-RU"/>
        </w:rPr>
        <w:t xml:space="preserve">. </w:t>
      </w:r>
    </w:p>
    <w:p w:rsidR="009F04FF" w:rsidRDefault="009F04FF" w:rsidP="00A74A44">
      <w:pPr>
        <w:rPr>
          <w:lang w:val="ru-RU"/>
        </w:rPr>
      </w:pPr>
      <w:r>
        <w:rPr>
          <w:lang w:val="ru-RU"/>
        </w:rPr>
        <w:t xml:space="preserve">Почти всегда итераторы возвращают себя из метода </w:t>
      </w:r>
      <w:r w:rsidRPr="009F04FF">
        <w:rPr>
          <w:lang w:val="ru-RU"/>
        </w:rPr>
        <w:t>__</w:t>
      </w:r>
      <w:r>
        <w:t>iter</w:t>
      </w:r>
      <w:r w:rsidRPr="009F04FF">
        <w:rPr>
          <w:lang w:val="ru-RU"/>
        </w:rPr>
        <w:t>__</w:t>
      </w:r>
      <w:r>
        <w:rPr>
          <w:lang w:val="ru-RU"/>
        </w:rPr>
        <w:t>, т.к. они выступают итераторами для самих себя (но есть исключения).</w:t>
      </w:r>
      <w:r w:rsidR="00411F01">
        <w:rPr>
          <w:lang w:val="ru-RU"/>
        </w:rPr>
        <w:t xml:space="preserve"> Зачастую у итератора нет определенной длины (по большому счету она ему и не нужна).</w:t>
      </w:r>
    </w:p>
    <w:p w:rsidR="009F04FF" w:rsidRPr="009F04FF" w:rsidRDefault="009F04FF" w:rsidP="00A74A44">
      <w:pPr>
        <w:rPr>
          <w:lang w:val="ru-RU"/>
        </w:rPr>
      </w:pPr>
      <w:r>
        <w:rPr>
          <w:lang w:val="ru-RU"/>
        </w:rPr>
        <w:t xml:space="preserve">Стоит избегать прямого вызова методов </w:t>
      </w:r>
      <w:r w:rsidRPr="009F04FF">
        <w:rPr>
          <w:lang w:val="ru-RU"/>
        </w:rPr>
        <w:t>__</w:t>
      </w:r>
      <w:r>
        <w:t>iter</w:t>
      </w:r>
      <w:r w:rsidRPr="009F04FF">
        <w:rPr>
          <w:lang w:val="ru-RU"/>
        </w:rPr>
        <w:t xml:space="preserve">__ </w:t>
      </w:r>
      <w:r>
        <w:rPr>
          <w:lang w:val="ru-RU"/>
        </w:rPr>
        <w:t xml:space="preserve">и </w:t>
      </w:r>
      <w:r w:rsidRPr="009F04FF">
        <w:rPr>
          <w:lang w:val="ru-RU"/>
        </w:rPr>
        <w:t>__</w:t>
      </w:r>
      <w:r>
        <w:t>next</w:t>
      </w:r>
      <w:r w:rsidRPr="009F04FF">
        <w:rPr>
          <w:lang w:val="ru-RU"/>
        </w:rPr>
        <w:t>__</w:t>
      </w:r>
      <w:r>
        <w:rPr>
          <w:lang w:val="ru-RU"/>
        </w:rPr>
        <w:t xml:space="preserve">. Если все же надо вызвать напрямую, то можно использовать встроенные функции </w:t>
      </w:r>
      <w:r>
        <w:t>iter</w:t>
      </w:r>
      <w:r w:rsidRPr="009F04FF">
        <w:rPr>
          <w:lang w:val="ru-RU"/>
        </w:rPr>
        <w:t>(</w:t>
      </w:r>
      <w:r>
        <w:t>x</w:t>
      </w:r>
      <w:r w:rsidRPr="009F04FF">
        <w:rPr>
          <w:lang w:val="ru-RU"/>
        </w:rPr>
        <w:t xml:space="preserve">) (= </w:t>
      </w:r>
      <w:r>
        <w:t>x</w:t>
      </w:r>
      <w:r w:rsidRPr="009F04FF">
        <w:rPr>
          <w:lang w:val="ru-RU"/>
        </w:rPr>
        <w:t>.__</w:t>
      </w:r>
      <w:r>
        <w:t>iter</w:t>
      </w:r>
      <w:r w:rsidRPr="009F04FF">
        <w:rPr>
          <w:lang w:val="ru-RU"/>
        </w:rPr>
        <w:t xml:space="preserve">__) </w:t>
      </w:r>
      <w:r>
        <w:rPr>
          <w:lang w:val="ru-RU"/>
        </w:rPr>
        <w:t xml:space="preserve">и </w:t>
      </w:r>
      <w:r>
        <w:t>next</w:t>
      </w:r>
      <w:r w:rsidRPr="009F04FF">
        <w:rPr>
          <w:lang w:val="ru-RU"/>
        </w:rPr>
        <w:t>(</w:t>
      </w:r>
      <w:r>
        <w:t>x</w:t>
      </w:r>
      <w:r w:rsidRPr="009F04FF">
        <w:rPr>
          <w:lang w:val="ru-RU"/>
        </w:rPr>
        <w:t>) (</w:t>
      </w:r>
      <w:r>
        <w:t>x</w:t>
      </w:r>
      <w:r w:rsidRPr="009F04FF">
        <w:rPr>
          <w:lang w:val="ru-RU"/>
        </w:rPr>
        <w:t>.__</w:t>
      </w:r>
      <w:r>
        <w:t>next</w:t>
      </w:r>
      <w:r w:rsidRPr="009F04FF">
        <w:rPr>
          <w:lang w:val="ru-RU"/>
        </w:rPr>
        <w:t xml:space="preserve">__). </w:t>
      </w:r>
    </w:p>
    <w:p w:rsidR="009F04FF" w:rsidRPr="00411F01" w:rsidRDefault="00411F01" w:rsidP="00A74A44">
      <w:pPr>
        <w:rPr>
          <w:lang w:val="ru-RU"/>
        </w:rPr>
      </w:pPr>
      <w:r>
        <w:rPr>
          <w:lang w:val="ru-RU"/>
        </w:rPr>
        <w:t>Некоторые итерируемые объекты не являются итераторами, но используют другие объекты как итераторы. Например</w:t>
      </w:r>
      <w:r w:rsidRPr="00411F01">
        <w:rPr>
          <w:lang w:val="ru-RU"/>
        </w:rPr>
        <w:t>,</w:t>
      </w:r>
      <w:r>
        <w:rPr>
          <w:lang w:val="ru-RU"/>
        </w:rPr>
        <w:t xml:space="preserve"> </w:t>
      </w:r>
      <w:r>
        <w:t>list</w:t>
      </w:r>
      <w:r w:rsidRPr="00411F01">
        <w:rPr>
          <w:lang w:val="ru-RU"/>
        </w:rPr>
        <w:t xml:space="preserve"> – </w:t>
      </w:r>
      <w:r>
        <w:rPr>
          <w:lang w:val="ru-RU"/>
        </w:rPr>
        <w:t>не итератор (</w:t>
      </w:r>
      <w:r w:rsidRPr="009F04FF">
        <w:rPr>
          <w:lang w:val="ru-RU"/>
        </w:rPr>
        <w:t>__</w:t>
      </w:r>
      <w:r>
        <w:t>iter</w:t>
      </w:r>
      <w:r w:rsidRPr="009F04FF">
        <w:rPr>
          <w:lang w:val="ru-RU"/>
        </w:rPr>
        <w:t xml:space="preserve">__ </w:t>
      </w:r>
      <w:r>
        <w:rPr>
          <w:lang w:val="ru-RU"/>
        </w:rPr>
        <w:t xml:space="preserve">есть, </w:t>
      </w:r>
      <w:r w:rsidRPr="009F04FF">
        <w:rPr>
          <w:lang w:val="ru-RU"/>
        </w:rPr>
        <w:t>__</w:t>
      </w:r>
      <w:r>
        <w:t>next</w:t>
      </w:r>
      <w:r w:rsidRPr="009F04FF">
        <w:rPr>
          <w:lang w:val="ru-RU"/>
        </w:rPr>
        <w:t>__</w:t>
      </w:r>
      <w:r>
        <w:rPr>
          <w:lang w:val="ru-RU"/>
        </w:rPr>
        <w:t xml:space="preserve"> нет). Но итератор </w:t>
      </w:r>
      <w:r>
        <w:t>list</w:t>
      </w:r>
      <w:r w:rsidRPr="00411F01">
        <w:rPr>
          <w:lang w:val="ru-RU"/>
        </w:rPr>
        <w:t xml:space="preserve"> </w:t>
      </w:r>
      <w:r>
        <w:rPr>
          <w:lang w:val="ru-RU"/>
        </w:rPr>
        <w:t xml:space="preserve">относится к классу </w:t>
      </w:r>
      <w:r>
        <w:t>listiterator</w:t>
      </w:r>
      <w:r w:rsidRPr="00411F01">
        <w:rPr>
          <w:lang w:val="ru-RU"/>
        </w:rPr>
        <w:t xml:space="preserve">. </w:t>
      </w:r>
      <w:r>
        <w:rPr>
          <w:lang w:val="ru-RU"/>
        </w:rPr>
        <w:t xml:space="preserve">У объектов </w:t>
      </w:r>
      <w:r>
        <w:t>list</w:t>
      </w:r>
      <w:r w:rsidRPr="00411F01">
        <w:rPr>
          <w:lang w:val="ru-RU"/>
        </w:rPr>
        <w:t xml:space="preserve"> </w:t>
      </w:r>
      <w:r>
        <w:rPr>
          <w:lang w:val="ru-RU"/>
        </w:rPr>
        <w:t>есть определенная длина, а у итераторов – нет.</w:t>
      </w:r>
    </w:p>
    <w:p w:rsidR="00411F01" w:rsidRDefault="00411F01" w:rsidP="00411F01">
      <w:pPr>
        <w:pStyle w:val="aff7"/>
      </w:pPr>
      <w:r>
        <w:t>a = [1, 2]</w:t>
      </w:r>
    </w:p>
    <w:p w:rsidR="00411F01" w:rsidRDefault="00411F01" w:rsidP="00411F01">
      <w:pPr>
        <w:pStyle w:val="aff7"/>
      </w:pPr>
      <w:r>
        <w:t>type(a) # list</w:t>
      </w:r>
    </w:p>
    <w:p w:rsidR="00411F01" w:rsidRDefault="00411F01" w:rsidP="00411F01">
      <w:pPr>
        <w:pStyle w:val="aff7"/>
      </w:pPr>
      <w:r>
        <w:t>type(iter(a)) # listiterator</w:t>
      </w:r>
    </w:p>
    <w:p w:rsidR="00411F01" w:rsidRDefault="00411F01" w:rsidP="00411F01">
      <w:pPr>
        <w:pStyle w:val="aff7"/>
      </w:pPr>
      <w:r>
        <w:t>it = iter(a)</w:t>
      </w:r>
    </w:p>
    <w:p w:rsidR="00411F01" w:rsidRDefault="00411F01" w:rsidP="00411F01">
      <w:pPr>
        <w:pStyle w:val="aff7"/>
      </w:pPr>
      <w:r>
        <w:t>next(it) # 1</w:t>
      </w:r>
    </w:p>
    <w:p w:rsidR="00411F01" w:rsidRDefault="00411F01" w:rsidP="00411F01">
      <w:pPr>
        <w:pStyle w:val="aff7"/>
      </w:pPr>
      <w:r>
        <w:t>next(it) # 2</w:t>
      </w:r>
    </w:p>
    <w:p w:rsidR="00411F01" w:rsidRDefault="00411F01" w:rsidP="00411F01">
      <w:pPr>
        <w:pStyle w:val="aff7"/>
      </w:pPr>
      <w:r>
        <w:t>next(it) # StopIteration – exception</w:t>
      </w:r>
    </w:p>
    <w:p w:rsidR="00411F01" w:rsidRDefault="00411F01" w:rsidP="00411F01">
      <w:pPr>
        <w:pStyle w:val="aff7"/>
      </w:pPr>
      <w:r>
        <w:lastRenderedPageBreak/>
        <w:t>len(a) # 2</w:t>
      </w:r>
    </w:p>
    <w:p w:rsidR="00411F01" w:rsidRPr="00411F01" w:rsidRDefault="00411F01" w:rsidP="00411F01">
      <w:pPr>
        <w:pStyle w:val="aff7"/>
        <w:rPr>
          <w:lang w:val="ru-RU"/>
        </w:rPr>
      </w:pPr>
      <w:r>
        <w:t>len</w:t>
      </w:r>
      <w:r w:rsidRPr="00411F01">
        <w:rPr>
          <w:lang w:val="ru-RU"/>
        </w:rPr>
        <w:t>(</w:t>
      </w:r>
      <w:r>
        <w:t>it</w:t>
      </w:r>
      <w:r w:rsidRPr="00411F01">
        <w:rPr>
          <w:lang w:val="ru-RU"/>
        </w:rPr>
        <w:t xml:space="preserve">) # </w:t>
      </w:r>
      <w:r>
        <w:t>TypeError</w:t>
      </w:r>
      <w:r w:rsidRPr="00411F01">
        <w:rPr>
          <w:lang w:val="ru-RU"/>
        </w:rPr>
        <w:t xml:space="preserve"> - </w:t>
      </w:r>
      <w:r>
        <w:t>sxception</w:t>
      </w:r>
    </w:p>
    <w:p w:rsidR="00411F01" w:rsidRDefault="00411F01" w:rsidP="00A74A44">
      <w:pPr>
        <w:rPr>
          <w:lang w:val="ru-RU"/>
        </w:rPr>
      </w:pPr>
      <w:r>
        <w:rPr>
          <w:lang w:val="ru-RU"/>
        </w:rPr>
        <w:t xml:space="preserve">Простой пример бесконечного итератора, возвращающего значения от 0 до бесконечности (аналог </w:t>
      </w:r>
      <w:r>
        <w:t>itertools</w:t>
      </w:r>
      <w:r w:rsidRPr="00411F01">
        <w:rPr>
          <w:lang w:val="ru-RU"/>
        </w:rPr>
        <w:t>.</w:t>
      </w:r>
      <w:r>
        <w:t>count</w:t>
      </w:r>
      <w:r>
        <w:rPr>
          <w:lang w:val="ru-RU"/>
        </w:rPr>
        <w:t>):</w:t>
      </w:r>
    </w:p>
    <w:p w:rsidR="00411F01" w:rsidRDefault="00411F01" w:rsidP="00411F01">
      <w:pPr>
        <w:pStyle w:val="aff7"/>
      </w:pPr>
      <w:r>
        <w:t>class count_iterator:</w:t>
      </w:r>
    </w:p>
    <w:p w:rsidR="00411F01" w:rsidRDefault="00411F01" w:rsidP="00411F01">
      <w:pPr>
        <w:pStyle w:val="aff7"/>
      </w:pPr>
      <w:r>
        <w:tab/>
        <w:t>n = 0</w:t>
      </w:r>
    </w:p>
    <w:p w:rsidR="00411F01" w:rsidRDefault="00411F01" w:rsidP="00411F01">
      <w:pPr>
        <w:pStyle w:val="aff7"/>
      </w:pPr>
    </w:p>
    <w:p w:rsidR="00411F01" w:rsidRDefault="00411F01" w:rsidP="00411F01">
      <w:pPr>
        <w:pStyle w:val="aff7"/>
      </w:pPr>
      <w:r>
        <w:tab/>
        <w:t>def __iter__(self):</w:t>
      </w:r>
    </w:p>
    <w:p w:rsidR="00411F01" w:rsidRDefault="00411F01" w:rsidP="00411F01">
      <w:pPr>
        <w:pStyle w:val="aff7"/>
      </w:pPr>
      <w:r>
        <w:tab/>
      </w:r>
      <w:r>
        <w:tab/>
        <w:t>return self</w:t>
      </w:r>
    </w:p>
    <w:p w:rsidR="00411F01" w:rsidRDefault="00411F01" w:rsidP="00411F01">
      <w:pPr>
        <w:pStyle w:val="aff7"/>
      </w:pPr>
    </w:p>
    <w:p w:rsidR="00411F01" w:rsidRDefault="00411F01" w:rsidP="00411F01">
      <w:pPr>
        <w:pStyle w:val="aff7"/>
      </w:pPr>
      <w:r>
        <w:tab/>
        <w:t>def __next__(self):</w:t>
      </w:r>
    </w:p>
    <w:p w:rsidR="00411F01" w:rsidRDefault="00411F01" w:rsidP="00411F01">
      <w:pPr>
        <w:pStyle w:val="aff7"/>
      </w:pPr>
      <w:r>
        <w:tab/>
      </w:r>
      <w:r>
        <w:tab/>
        <w:t>y = self.n</w:t>
      </w:r>
    </w:p>
    <w:p w:rsidR="00411F01" w:rsidRDefault="00411F01" w:rsidP="00411F01">
      <w:pPr>
        <w:pStyle w:val="aff7"/>
      </w:pPr>
      <w:r>
        <w:tab/>
      </w:r>
      <w:r>
        <w:tab/>
        <w:t>self.n += 1</w:t>
      </w:r>
    </w:p>
    <w:p w:rsidR="00DA5BF2" w:rsidRPr="00411F01" w:rsidRDefault="00411F01" w:rsidP="00DA5BF2">
      <w:pPr>
        <w:pStyle w:val="aff7"/>
      </w:pPr>
      <w:r>
        <w:tab/>
      </w:r>
      <w:r>
        <w:tab/>
        <w:t>return y</w:t>
      </w:r>
    </w:p>
    <w:p w:rsidR="00411F01" w:rsidRPr="00DA5BF2" w:rsidRDefault="00DA5BF2" w:rsidP="00A74A44">
      <w:r>
        <w:rPr>
          <w:lang w:val="ru-RU"/>
        </w:rPr>
        <w:t>Пример</w:t>
      </w:r>
      <w:r w:rsidRPr="00DA5BF2">
        <w:t xml:space="preserve"> </w:t>
      </w:r>
      <w:r>
        <w:rPr>
          <w:lang w:val="ru-RU"/>
        </w:rPr>
        <w:t>использования</w:t>
      </w:r>
      <w:r w:rsidRPr="00DA5BF2">
        <w:t>:</w:t>
      </w:r>
    </w:p>
    <w:p w:rsidR="00DA5BF2" w:rsidRDefault="00DA5BF2" w:rsidP="00DA5BF2">
      <w:pPr>
        <w:pStyle w:val="aff7"/>
      </w:pPr>
      <w:r>
        <w:t>counter = count_iterator()</w:t>
      </w:r>
    </w:p>
    <w:p w:rsidR="00DA5BF2" w:rsidRDefault="00DA5BF2" w:rsidP="00DA5BF2">
      <w:pPr>
        <w:pStyle w:val="aff7"/>
      </w:pPr>
      <w:r>
        <w:t>next(counter) # 0</w:t>
      </w:r>
    </w:p>
    <w:p w:rsidR="00DA5BF2" w:rsidRDefault="00DA5BF2" w:rsidP="00DA5BF2">
      <w:pPr>
        <w:pStyle w:val="aff7"/>
      </w:pPr>
      <w:r>
        <w:t>next(counter) # 1</w:t>
      </w:r>
    </w:p>
    <w:p w:rsidR="00DA5BF2" w:rsidRDefault="00DA5BF2" w:rsidP="00DA5BF2">
      <w:pPr>
        <w:pStyle w:val="aff7"/>
      </w:pPr>
      <w:r>
        <w:t>next(counter) # 2</w:t>
      </w:r>
    </w:p>
    <w:p w:rsidR="00DA5BF2" w:rsidRPr="00DA5BF2" w:rsidRDefault="00DA5BF2" w:rsidP="00DA5BF2">
      <w:pPr>
        <w:pStyle w:val="aff7"/>
        <w:rPr>
          <w:lang w:val="ru-RU"/>
        </w:rPr>
      </w:pPr>
      <w:r>
        <w:t>list</w:t>
      </w:r>
      <w:r w:rsidRPr="00DA5BF2">
        <w:rPr>
          <w:lang w:val="ru-RU"/>
        </w:rPr>
        <w:t>(</w:t>
      </w:r>
      <w:r>
        <w:t>counter</w:t>
      </w:r>
      <w:r w:rsidRPr="00DA5BF2">
        <w:rPr>
          <w:lang w:val="ru-RU"/>
        </w:rPr>
        <w:t xml:space="preserve">) # </w:t>
      </w:r>
      <w:r>
        <w:t>infinite</w:t>
      </w:r>
      <w:r w:rsidRPr="00DA5BF2">
        <w:rPr>
          <w:lang w:val="ru-RU"/>
        </w:rPr>
        <w:t xml:space="preserve"> </w:t>
      </w:r>
      <w:r>
        <w:t>loop</w:t>
      </w:r>
    </w:p>
    <w:p w:rsidR="00DA5BF2" w:rsidRPr="00DA5BF2" w:rsidRDefault="00DA5BF2" w:rsidP="00DA5BF2">
      <w:pPr>
        <w:rPr>
          <w:lang w:val="ru-RU"/>
        </w:rPr>
      </w:pPr>
      <w:r>
        <w:rPr>
          <w:lang w:val="ru-RU"/>
        </w:rPr>
        <w:t xml:space="preserve">Если у объекта нет метода </w:t>
      </w:r>
      <w:r w:rsidRPr="00DA5BF2">
        <w:rPr>
          <w:lang w:val="ru-RU"/>
        </w:rPr>
        <w:t>__</w:t>
      </w:r>
      <w:r>
        <w:t>iter</w:t>
      </w:r>
      <w:r w:rsidRPr="00DA5BF2">
        <w:rPr>
          <w:lang w:val="ru-RU"/>
        </w:rPr>
        <w:t>__</w:t>
      </w:r>
      <w:r>
        <w:rPr>
          <w:lang w:val="ru-RU"/>
        </w:rPr>
        <w:t xml:space="preserve">, его можно обойти, если определить метод </w:t>
      </w:r>
      <w:r w:rsidRPr="00DA5BF2">
        <w:rPr>
          <w:lang w:val="ru-RU"/>
        </w:rPr>
        <w:t>__</w:t>
      </w:r>
      <w:r>
        <w:t>getitem</w:t>
      </w:r>
      <w:r w:rsidRPr="00DA5BF2">
        <w:rPr>
          <w:lang w:val="ru-RU"/>
        </w:rPr>
        <w:t xml:space="preserve">__. </w:t>
      </w:r>
      <w:r>
        <w:rPr>
          <w:lang w:val="ru-RU"/>
        </w:rPr>
        <w:t xml:space="preserve">В этом случае встроенная функция </w:t>
      </w:r>
      <w:r>
        <w:t>iter</w:t>
      </w:r>
      <w:r>
        <w:rPr>
          <w:lang w:val="ru-RU"/>
        </w:rPr>
        <w:t xml:space="preserve"> возвращает итератор с типом </w:t>
      </w:r>
      <w:r>
        <w:t>iterator</w:t>
      </w:r>
      <w:r>
        <w:rPr>
          <w:lang w:val="ru-RU"/>
        </w:rPr>
        <w:t xml:space="preserve">, который использует </w:t>
      </w:r>
      <w:r w:rsidRPr="00DA5BF2">
        <w:rPr>
          <w:lang w:val="ru-RU"/>
        </w:rPr>
        <w:t>__</w:t>
      </w:r>
      <w:r>
        <w:t>getitem</w:t>
      </w:r>
      <w:r w:rsidRPr="00DA5BF2">
        <w:rPr>
          <w:lang w:val="ru-RU"/>
        </w:rPr>
        <w:t xml:space="preserve">__ </w:t>
      </w:r>
      <w:r>
        <w:rPr>
          <w:lang w:val="ru-RU"/>
        </w:rPr>
        <w:t xml:space="preserve">для объода элементов объекта. Когда обход завершается, этот метод возвращает </w:t>
      </w:r>
      <w:r>
        <w:t>StopIteration</w:t>
      </w:r>
      <w:r w:rsidRPr="00DA5BF2">
        <w:rPr>
          <w:lang w:val="ru-RU"/>
        </w:rPr>
        <w:t xml:space="preserve"> </w:t>
      </w:r>
      <w:r>
        <w:rPr>
          <w:lang w:val="ru-RU"/>
        </w:rPr>
        <w:t xml:space="preserve">или </w:t>
      </w:r>
      <w:r>
        <w:t>IndexError</w:t>
      </w:r>
      <w:r w:rsidRPr="00DA5BF2">
        <w:rPr>
          <w:lang w:val="ru-RU"/>
        </w:rPr>
        <w:t>:</w:t>
      </w:r>
    </w:p>
    <w:p w:rsidR="00DA5BF2" w:rsidRPr="00DA5BF2" w:rsidRDefault="00DA5BF2" w:rsidP="00DA5BF2">
      <w:pPr>
        <w:pStyle w:val="aff7"/>
        <w:rPr>
          <w:lang w:val="ru-RU"/>
        </w:rPr>
      </w:pPr>
      <w:r>
        <w:t>class</w:t>
      </w:r>
      <w:r w:rsidRPr="00DA5BF2">
        <w:rPr>
          <w:lang w:val="ru-RU"/>
        </w:rPr>
        <w:t xml:space="preserve"> </w:t>
      </w:r>
      <w:r>
        <w:t>SimpleList</w:t>
      </w:r>
      <w:r w:rsidRPr="00DA5BF2">
        <w:rPr>
          <w:lang w:val="ru-RU"/>
        </w:rPr>
        <w:t>(</w:t>
      </w:r>
      <w:r>
        <w:t>object</w:t>
      </w:r>
      <w:r w:rsidRPr="00DA5BF2">
        <w:rPr>
          <w:lang w:val="ru-RU"/>
        </w:rPr>
        <w:t>):</w:t>
      </w:r>
    </w:p>
    <w:p w:rsidR="00DA5BF2" w:rsidRDefault="00DA5BF2" w:rsidP="00DA5BF2">
      <w:pPr>
        <w:pStyle w:val="aff7"/>
      </w:pPr>
      <w:r>
        <w:rPr>
          <w:lang w:val="ru-RU"/>
        </w:rPr>
        <w:tab/>
      </w:r>
      <w:r>
        <w:t>def __init__(self, *items):</w:t>
      </w:r>
    </w:p>
    <w:p w:rsidR="00DA5BF2" w:rsidRDefault="00DA5BF2" w:rsidP="00DA5BF2">
      <w:pPr>
        <w:pStyle w:val="aff7"/>
      </w:pPr>
      <w:r>
        <w:tab/>
      </w:r>
      <w:r>
        <w:tab/>
        <w:t>self.items = items</w:t>
      </w:r>
    </w:p>
    <w:p w:rsidR="00DA5BF2" w:rsidRDefault="00DA5BF2" w:rsidP="00DA5BF2">
      <w:pPr>
        <w:pStyle w:val="aff7"/>
      </w:pPr>
      <w:r>
        <w:tab/>
        <w:t>def __getitem__(self, i):</w:t>
      </w:r>
    </w:p>
    <w:p w:rsidR="00DA5BF2" w:rsidRPr="00DA5BF2" w:rsidRDefault="00DA5BF2" w:rsidP="00DA5BF2">
      <w:pPr>
        <w:pStyle w:val="aff7"/>
        <w:rPr>
          <w:lang w:val="ru-RU"/>
        </w:rPr>
      </w:pPr>
      <w:r>
        <w:tab/>
      </w:r>
      <w:r>
        <w:tab/>
        <w:t>return</w:t>
      </w:r>
      <w:r w:rsidRPr="00DA5BF2">
        <w:rPr>
          <w:lang w:val="ru-RU"/>
        </w:rPr>
        <w:t xml:space="preserve"> </w:t>
      </w:r>
      <w:r>
        <w:t>self</w:t>
      </w:r>
      <w:r w:rsidRPr="00DA5BF2">
        <w:rPr>
          <w:lang w:val="ru-RU"/>
        </w:rPr>
        <w:t>.</w:t>
      </w:r>
      <w:r>
        <w:t>items</w:t>
      </w:r>
      <w:r w:rsidRPr="00DA5BF2">
        <w:rPr>
          <w:lang w:val="ru-RU"/>
        </w:rPr>
        <w:t>[</w:t>
      </w:r>
      <w:r>
        <w:t>i</w:t>
      </w:r>
      <w:r w:rsidRPr="00DA5BF2">
        <w:rPr>
          <w:lang w:val="ru-RU"/>
        </w:rPr>
        <w:t>]</w:t>
      </w:r>
    </w:p>
    <w:p w:rsidR="00DA5BF2" w:rsidRDefault="00DA5BF2" w:rsidP="00A74A44">
      <w:pPr>
        <w:rPr>
          <w:lang w:val="ru-RU"/>
        </w:rPr>
      </w:pPr>
      <w:r>
        <w:rPr>
          <w:lang w:val="ru-RU"/>
        </w:rPr>
        <w:t>Пример использования:</w:t>
      </w:r>
    </w:p>
    <w:p w:rsidR="00DA5BF2" w:rsidRDefault="00184288" w:rsidP="00DA5BF2">
      <w:pPr>
        <w:pStyle w:val="aff7"/>
      </w:pPr>
      <w:r>
        <w:t>a = SimpleList(1, 2, 3):</w:t>
      </w:r>
    </w:p>
    <w:p w:rsidR="00184288" w:rsidRDefault="00184288" w:rsidP="00DA5BF2">
      <w:pPr>
        <w:pStyle w:val="aff7"/>
      </w:pPr>
      <w:r>
        <w:t>it = iter(a)</w:t>
      </w:r>
    </w:p>
    <w:p w:rsidR="00184288" w:rsidRDefault="00184288" w:rsidP="00DA5BF2">
      <w:pPr>
        <w:pStyle w:val="aff7"/>
      </w:pPr>
      <w:r>
        <w:t>next(it) # 1</w:t>
      </w:r>
    </w:p>
    <w:p w:rsidR="00184288" w:rsidRPr="00DA5BF2" w:rsidRDefault="00184288" w:rsidP="00184288">
      <w:pPr>
        <w:pStyle w:val="aff7"/>
      </w:pPr>
      <w:r>
        <w:t>next(it) # 2</w:t>
      </w:r>
    </w:p>
    <w:p w:rsidR="00184288" w:rsidRPr="00DA5BF2" w:rsidRDefault="00184288" w:rsidP="00184288">
      <w:pPr>
        <w:pStyle w:val="aff7"/>
      </w:pPr>
      <w:r>
        <w:t>next(it) # 3</w:t>
      </w:r>
    </w:p>
    <w:p w:rsidR="00184288" w:rsidRPr="00DA5BF2" w:rsidRDefault="00184288" w:rsidP="00DA5BF2">
      <w:pPr>
        <w:pStyle w:val="aff7"/>
      </w:pPr>
      <w:r>
        <w:t>next(it) # StopIteration - exception</w:t>
      </w:r>
    </w:p>
    <w:p w:rsidR="00DA5BF2" w:rsidRPr="00184288" w:rsidRDefault="00184288" w:rsidP="00A74A44">
      <w:pPr>
        <w:rPr>
          <w:lang w:val="ru-RU"/>
        </w:rPr>
      </w:pPr>
      <w:r>
        <w:rPr>
          <w:lang w:val="ru-RU"/>
        </w:rPr>
        <w:t xml:space="preserve">Итератор для генерации последовательности </w:t>
      </w:r>
      <w:r>
        <w:t>Q</w:t>
      </w:r>
      <w:r w:rsidRPr="00184288">
        <w:rPr>
          <w:lang w:val="ru-RU"/>
        </w:rPr>
        <w:t xml:space="preserve"> </w:t>
      </w:r>
      <w:r>
        <w:rPr>
          <w:lang w:val="ru-RU"/>
        </w:rPr>
        <w:t>Хофштадтера:</w:t>
      </w:r>
    </w:p>
    <w:p w:rsidR="00184288" w:rsidRPr="00184288" w:rsidRDefault="00184288" w:rsidP="00A74A44">
      <w:pPr>
        <w:rPr>
          <w:lang w:val="ru-RU"/>
        </w:rPr>
      </w:pPr>
      <w:r>
        <w:t>Q</w:t>
      </w:r>
      <w:r w:rsidRPr="00184288">
        <w:rPr>
          <w:lang w:val="ru-RU"/>
        </w:rPr>
        <w:t>(</w:t>
      </w:r>
      <w:r>
        <w:t>n</w:t>
      </w:r>
      <w:r w:rsidRPr="00184288">
        <w:rPr>
          <w:lang w:val="ru-RU"/>
        </w:rPr>
        <w:t xml:space="preserve">) = </w:t>
      </w:r>
      <w:r>
        <w:t>Q</w:t>
      </w:r>
      <w:r w:rsidRPr="00184288">
        <w:rPr>
          <w:lang w:val="ru-RU"/>
        </w:rPr>
        <w:t>(</w:t>
      </w:r>
      <w:r>
        <w:t>n</w:t>
      </w:r>
      <w:r w:rsidRPr="00184288">
        <w:rPr>
          <w:lang w:val="ru-RU"/>
        </w:rPr>
        <w:t>-</w:t>
      </w:r>
      <w:r>
        <w:t>Q</w:t>
      </w:r>
      <w:r w:rsidRPr="00184288">
        <w:rPr>
          <w:lang w:val="ru-RU"/>
        </w:rPr>
        <w:t>(</w:t>
      </w:r>
      <w:r>
        <w:t>n</w:t>
      </w:r>
      <w:r w:rsidRPr="00184288">
        <w:rPr>
          <w:lang w:val="ru-RU"/>
        </w:rPr>
        <w:t xml:space="preserve">-1)) + </w:t>
      </w:r>
      <w:r>
        <w:t>Q</w:t>
      </w:r>
      <w:r w:rsidRPr="00184288">
        <w:rPr>
          <w:lang w:val="ru-RU"/>
        </w:rPr>
        <w:t>(</w:t>
      </w:r>
      <w:r>
        <w:t>n</w:t>
      </w:r>
      <w:r w:rsidRPr="00184288">
        <w:rPr>
          <w:lang w:val="ru-RU"/>
        </w:rPr>
        <w:t>-</w:t>
      </w:r>
      <w:r>
        <w:t>Q</w:t>
      </w:r>
      <w:r w:rsidRPr="00184288">
        <w:rPr>
          <w:lang w:val="ru-RU"/>
        </w:rPr>
        <w:t>(</w:t>
      </w:r>
      <w:r>
        <w:t>n</w:t>
      </w:r>
      <w:r w:rsidRPr="00184288">
        <w:rPr>
          <w:lang w:val="ru-RU"/>
        </w:rPr>
        <w:t>-2))</w:t>
      </w:r>
    </w:p>
    <w:p w:rsidR="00184288" w:rsidRDefault="00184288" w:rsidP="00184288">
      <w:pPr>
        <w:pStyle w:val="aff7"/>
      </w:pPr>
      <w:r>
        <w:lastRenderedPageBreak/>
        <w:t>class qsequence:</w:t>
      </w:r>
    </w:p>
    <w:p w:rsidR="00184288" w:rsidRDefault="00184288" w:rsidP="00184288">
      <w:pPr>
        <w:pStyle w:val="aff7"/>
      </w:pPr>
      <w:r>
        <w:tab/>
        <w:t>def __init__(self):</w:t>
      </w:r>
    </w:p>
    <w:p w:rsidR="00184288" w:rsidRDefault="00184288" w:rsidP="00184288">
      <w:pPr>
        <w:pStyle w:val="aff7"/>
      </w:pPr>
      <w:r>
        <w:tab/>
      </w:r>
      <w:r>
        <w:tab/>
        <w:t>self.s = s[:]</w:t>
      </w:r>
    </w:p>
    <w:p w:rsidR="00184288" w:rsidRDefault="00184288" w:rsidP="00184288">
      <w:pPr>
        <w:pStyle w:val="aff7"/>
      </w:pPr>
      <w:r>
        <w:tab/>
        <w:t>def __next__(self):</w:t>
      </w:r>
    </w:p>
    <w:p w:rsidR="00184288" w:rsidRDefault="00184288" w:rsidP="00184288">
      <w:pPr>
        <w:pStyle w:val="aff7"/>
      </w:pPr>
      <w:r>
        <w:tab/>
      </w:r>
      <w:r>
        <w:tab/>
        <w:t>try:</w:t>
      </w:r>
    </w:p>
    <w:p w:rsidR="00184288" w:rsidRDefault="00184288" w:rsidP="00184288">
      <w:pPr>
        <w:pStyle w:val="aff7"/>
      </w:pPr>
      <w:r>
        <w:tab/>
      </w:r>
      <w:r>
        <w:tab/>
      </w:r>
      <w:r>
        <w:tab/>
        <w:t>q = self.s[-self.s[-1]]+self.s(-self.s[-2])</w:t>
      </w:r>
    </w:p>
    <w:p w:rsidR="00184288" w:rsidRDefault="00184288" w:rsidP="00184288">
      <w:pPr>
        <w:pStyle w:val="aff7"/>
      </w:pPr>
      <w:r>
        <w:tab/>
      </w:r>
      <w:r>
        <w:tab/>
      </w:r>
      <w:r>
        <w:tab/>
        <w:t>return q</w:t>
      </w:r>
    </w:p>
    <w:p w:rsidR="00184288" w:rsidRDefault="00184288" w:rsidP="00184288">
      <w:pPr>
        <w:pStyle w:val="aff7"/>
      </w:pPr>
      <w:r>
        <w:tab/>
      </w:r>
      <w:r>
        <w:tab/>
        <w:t>except IndexError:</w:t>
      </w:r>
    </w:p>
    <w:p w:rsidR="00184288" w:rsidRDefault="00184288" w:rsidP="00184288">
      <w:pPr>
        <w:pStyle w:val="aff7"/>
      </w:pPr>
      <w:r>
        <w:tab/>
      </w:r>
      <w:r>
        <w:tab/>
      </w:r>
      <w:r>
        <w:tab/>
        <w:t>raise StopIteration()</w:t>
      </w:r>
    </w:p>
    <w:p w:rsidR="00184288" w:rsidRDefault="00184288" w:rsidP="00184288">
      <w:pPr>
        <w:pStyle w:val="aff7"/>
      </w:pPr>
    </w:p>
    <w:p w:rsidR="00184288" w:rsidRDefault="00184288" w:rsidP="00184288">
      <w:pPr>
        <w:pStyle w:val="aff7"/>
      </w:pPr>
      <w:r>
        <w:tab/>
        <w:t>def __iter__(self):</w:t>
      </w:r>
    </w:p>
    <w:p w:rsidR="00184288" w:rsidRDefault="00184288" w:rsidP="00184288">
      <w:pPr>
        <w:pStyle w:val="aff7"/>
      </w:pPr>
      <w:r>
        <w:tab/>
      </w:r>
      <w:r>
        <w:tab/>
        <w:t>return self</w:t>
      </w:r>
    </w:p>
    <w:p w:rsidR="00184288" w:rsidRDefault="00184288" w:rsidP="00184288">
      <w:pPr>
        <w:pStyle w:val="aff7"/>
      </w:pPr>
      <w:r>
        <w:tab/>
      </w:r>
    </w:p>
    <w:p w:rsidR="00184288" w:rsidRDefault="00184288" w:rsidP="00184288">
      <w:pPr>
        <w:pStyle w:val="aff7"/>
      </w:pPr>
      <w:r>
        <w:tab/>
        <w:t>def current</w:t>
      </w:r>
      <w:r w:rsidR="009E5BEC">
        <w:t>_state(self):</w:t>
      </w:r>
    </w:p>
    <w:p w:rsidR="009E5BEC" w:rsidRDefault="009E5BEC" w:rsidP="00184288">
      <w:pPr>
        <w:pStyle w:val="aff7"/>
      </w:pPr>
      <w:r>
        <w:tab/>
      </w:r>
      <w:r>
        <w:tab/>
        <w:t>return self.s</w:t>
      </w:r>
    </w:p>
    <w:p w:rsidR="009E5BEC" w:rsidRPr="009E5BEC" w:rsidRDefault="009E5BEC" w:rsidP="009E5BEC">
      <w:r>
        <w:rPr>
          <w:lang w:val="ru-RU"/>
        </w:rPr>
        <w:t>Пример</w:t>
      </w:r>
      <w:r w:rsidRPr="009E5BEC">
        <w:t xml:space="preserve"> </w:t>
      </w:r>
      <w:r>
        <w:rPr>
          <w:lang w:val="ru-RU"/>
        </w:rPr>
        <w:t>использования</w:t>
      </w:r>
      <w:r w:rsidRPr="009E5BEC">
        <w:t>:</w:t>
      </w:r>
    </w:p>
    <w:p w:rsidR="009E5BEC" w:rsidRDefault="009E5BEC" w:rsidP="009E5BEC">
      <w:pPr>
        <w:pStyle w:val="aff7"/>
      </w:pPr>
      <w:r>
        <w:t>Q = qsequence([1, 1])</w:t>
      </w:r>
    </w:p>
    <w:p w:rsidR="009E5BEC" w:rsidRDefault="009E5BEC" w:rsidP="009E5BEC">
      <w:pPr>
        <w:pStyle w:val="aff7"/>
      </w:pPr>
      <w:r>
        <w:t>next(Q) # 2</w:t>
      </w:r>
    </w:p>
    <w:p w:rsidR="009E5BEC" w:rsidRDefault="009E5BEC" w:rsidP="009E5BEC">
      <w:pPr>
        <w:pStyle w:val="aff7"/>
      </w:pPr>
      <w:r>
        <w:t>next(Q) # 3</w:t>
      </w:r>
    </w:p>
    <w:p w:rsidR="009E5BEC" w:rsidRDefault="009E5BEC" w:rsidP="009E5BEC">
      <w:pPr>
        <w:pStyle w:val="aff7"/>
      </w:pPr>
      <w:r>
        <w:t xml:space="preserve">[next(Q) for __ in range(10)] </w:t>
      </w:r>
    </w:p>
    <w:p w:rsidR="009E5BEC" w:rsidRPr="009E5BEC" w:rsidRDefault="009E5BEC" w:rsidP="009E5BEC">
      <w:pPr>
        <w:pStyle w:val="aff7"/>
      </w:pPr>
      <w:r>
        <w:t># [3, 4, 5, 5, 6, 6, 6, 8, 8, 8]</w:t>
      </w:r>
    </w:p>
    <w:p w:rsidR="009F04FF" w:rsidRDefault="009F04FF" w:rsidP="00A74A44"/>
    <w:p w:rsidR="009E5BEC" w:rsidRDefault="009E5BEC" w:rsidP="00A74A44"/>
    <w:p w:rsidR="009E5BEC" w:rsidRDefault="009E5BEC" w:rsidP="00A74A44"/>
    <w:p w:rsidR="00A33EB5" w:rsidRDefault="00A33EB5">
      <w:pPr>
        <w:spacing w:after="160" w:line="259" w:lineRule="auto"/>
        <w:ind w:firstLine="0"/>
        <w:jc w:val="left"/>
      </w:pPr>
      <w:r>
        <w:br w:type="page"/>
      </w:r>
    </w:p>
    <w:p w:rsidR="009E5BEC" w:rsidRPr="00A33EB5" w:rsidRDefault="00A33EB5" w:rsidP="00A33EB5">
      <w:pPr>
        <w:pStyle w:val="1"/>
      </w:pPr>
      <w:r>
        <w:lastRenderedPageBreak/>
        <w:t>Генераторы</w:t>
      </w:r>
    </w:p>
    <w:p w:rsidR="00A33EB5" w:rsidRPr="00E163FB" w:rsidRDefault="00E163FB" w:rsidP="00A74A44">
      <w:pPr>
        <w:rPr>
          <w:lang w:val="ru-RU"/>
        </w:rPr>
      </w:pPr>
      <w:r>
        <w:rPr>
          <w:lang w:val="ru-RU"/>
        </w:rPr>
        <w:t xml:space="preserve">Генераторы – это итераторы, определение которых выглядит как определение функций. Или генераторы – это функции, которые используют внутри выражение </w:t>
      </w:r>
      <w:r>
        <w:t>yield</w:t>
      </w:r>
      <w:r w:rsidRPr="00E163FB">
        <w:rPr>
          <w:lang w:val="ru-RU"/>
        </w:rPr>
        <w:t>.</w:t>
      </w:r>
    </w:p>
    <w:p w:rsidR="00E163FB" w:rsidRDefault="00E163FB" w:rsidP="00A74A44">
      <w:pPr>
        <w:rPr>
          <w:lang w:val="ru-RU"/>
        </w:rPr>
      </w:pPr>
      <w:r>
        <w:rPr>
          <w:lang w:val="ru-RU"/>
        </w:rPr>
        <w:t>Генераторы не могут возвращать значения, они могут только выдавать элементы по готовности, при этом неймспейс генератора запоминается.</w:t>
      </w:r>
    </w:p>
    <w:p w:rsidR="002B10A4" w:rsidRPr="002B10A4" w:rsidRDefault="002B10A4" w:rsidP="00A74A44">
      <w:pPr>
        <w:rPr>
          <w:lang w:val="ru-RU"/>
        </w:rPr>
      </w:pPr>
      <w:r>
        <w:rPr>
          <w:lang w:val="ru-RU"/>
        </w:rPr>
        <w:t xml:space="preserve">Исключение </w:t>
      </w:r>
      <w:r>
        <w:t>StopIteration</w:t>
      </w:r>
      <w:r w:rsidRPr="002B10A4">
        <w:rPr>
          <w:lang w:val="ru-RU"/>
        </w:rPr>
        <w:t xml:space="preserve"> </w:t>
      </w:r>
      <w:r>
        <w:rPr>
          <w:lang w:val="ru-RU"/>
        </w:rPr>
        <w:t>срабатывает автоматически, когда мы достигаем конца функции, поэтому его не нужно обрабатывать отдельно.</w:t>
      </w:r>
    </w:p>
    <w:p w:rsidR="002B10A4" w:rsidRDefault="002B10A4" w:rsidP="00A74A44">
      <w:pPr>
        <w:rPr>
          <w:lang w:val="ru-RU"/>
        </w:rPr>
      </w:pPr>
      <w:r>
        <w:rPr>
          <w:lang w:val="ru-RU"/>
        </w:rPr>
        <w:t>Через генератор можно реализовать бесконечную последовательность:</w:t>
      </w:r>
    </w:p>
    <w:p w:rsidR="002B10A4" w:rsidRDefault="002B10A4" w:rsidP="002B10A4">
      <w:pPr>
        <w:pStyle w:val="aff7"/>
      </w:pPr>
      <w:r>
        <w:t>def count_generator():</w:t>
      </w:r>
    </w:p>
    <w:p w:rsidR="002B10A4" w:rsidRDefault="002B10A4" w:rsidP="002B10A4">
      <w:pPr>
        <w:pStyle w:val="aff7"/>
      </w:pPr>
      <w:r>
        <w:t xml:space="preserve">    n = 0</w:t>
      </w:r>
    </w:p>
    <w:p w:rsidR="002B10A4" w:rsidRDefault="002B10A4" w:rsidP="002B10A4">
      <w:pPr>
        <w:pStyle w:val="aff7"/>
      </w:pPr>
      <w:r>
        <w:t xml:space="preserve">    while True:</w:t>
      </w:r>
    </w:p>
    <w:p w:rsidR="002B10A4" w:rsidRDefault="002B10A4" w:rsidP="002B10A4">
      <w:pPr>
        <w:pStyle w:val="aff7"/>
      </w:pPr>
      <w:r>
        <w:t xml:space="preserve">        yield n</w:t>
      </w:r>
    </w:p>
    <w:p w:rsidR="002B10A4" w:rsidRDefault="002B10A4" w:rsidP="002B10A4">
      <w:pPr>
        <w:pStyle w:val="aff7"/>
      </w:pPr>
      <w:r>
        <w:t xml:space="preserve">        n += 1</w:t>
      </w:r>
    </w:p>
    <w:p w:rsidR="002B10A4" w:rsidRDefault="002B10A4" w:rsidP="002B10A4">
      <w:pPr>
        <w:pStyle w:val="aff7"/>
      </w:pPr>
    </w:p>
    <w:p w:rsidR="002B10A4" w:rsidRDefault="002B10A4" w:rsidP="002B10A4">
      <w:pPr>
        <w:pStyle w:val="aff7"/>
      </w:pPr>
      <w:r>
        <w:t>counter = count_generator()</w:t>
      </w:r>
    </w:p>
    <w:p w:rsidR="002B10A4" w:rsidRPr="002B10A4" w:rsidRDefault="002B10A4" w:rsidP="002B10A4">
      <w:pPr>
        <w:pStyle w:val="aff7"/>
      </w:pPr>
      <w:r>
        <w:t>print(next(counter))</w:t>
      </w:r>
      <w:r w:rsidRPr="002B10A4">
        <w:t xml:space="preserve"> </w:t>
      </w:r>
      <w:r>
        <w:t>#</w:t>
      </w:r>
      <w:r w:rsidRPr="002B10A4">
        <w:t xml:space="preserve"> 0</w:t>
      </w:r>
    </w:p>
    <w:p w:rsidR="002B10A4" w:rsidRDefault="002B10A4" w:rsidP="002B10A4">
      <w:pPr>
        <w:pStyle w:val="aff7"/>
      </w:pPr>
      <w:r>
        <w:t>print(next(counter)) # 1</w:t>
      </w:r>
    </w:p>
    <w:p w:rsidR="002B10A4" w:rsidRDefault="002B10A4" w:rsidP="002B10A4">
      <w:pPr>
        <w:pStyle w:val="aff7"/>
      </w:pPr>
      <w:r>
        <w:t>print(next(counter)) # 2</w:t>
      </w:r>
    </w:p>
    <w:p w:rsidR="002B10A4" w:rsidRPr="002B10A4" w:rsidRDefault="002B10A4" w:rsidP="002B10A4">
      <w:pPr>
        <w:pStyle w:val="aff7"/>
      </w:pPr>
      <w:r>
        <w:t>print(next(counter)) # 3</w:t>
      </w:r>
    </w:p>
    <w:p w:rsidR="00A33EB5" w:rsidRPr="002B10A4" w:rsidRDefault="002B10A4" w:rsidP="00A74A44">
      <w:r>
        <w:rPr>
          <w:lang w:val="ru-RU"/>
        </w:rPr>
        <w:t>и</w:t>
      </w:r>
      <w:r w:rsidRPr="002B10A4">
        <w:t xml:space="preserve"> </w:t>
      </w:r>
      <w:r>
        <w:rPr>
          <w:lang w:val="ru-RU"/>
        </w:rPr>
        <w:t>последовательность</w:t>
      </w:r>
      <w:r w:rsidRPr="002B10A4">
        <w:t xml:space="preserve"> </w:t>
      </w:r>
      <w:r>
        <w:t>Q</w:t>
      </w:r>
      <w:r w:rsidRPr="002B10A4">
        <w:t xml:space="preserve"> </w:t>
      </w:r>
      <w:r>
        <w:rPr>
          <w:lang w:val="ru-RU"/>
        </w:rPr>
        <w:t>Хофштадтера</w:t>
      </w:r>
      <w:r w:rsidRPr="002B10A4">
        <w:t>:</w:t>
      </w:r>
    </w:p>
    <w:p w:rsidR="002B10A4" w:rsidRDefault="002B10A4" w:rsidP="002B10A4">
      <w:pPr>
        <w:pStyle w:val="aff7"/>
      </w:pPr>
      <w:r>
        <w:t>def qsequence_gen(start_list):</w:t>
      </w:r>
    </w:p>
    <w:p w:rsidR="002B10A4" w:rsidRDefault="002B10A4" w:rsidP="002B10A4">
      <w:pPr>
        <w:pStyle w:val="aff7"/>
      </w:pPr>
      <w:r>
        <w:t xml:space="preserve">    cur_list = start_list[:]</w:t>
      </w:r>
    </w:p>
    <w:p w:rsidR="002B10A4" w:rsidRDefault="002B10A4" w:rsidP="002B10A4">
      <w:pPr>
        <w:pStyle w:val="aff7"/>
      </w:pPr>
      <w:r>
        <w:t xml:space="preserve">    while True:</w:t>
      </w:r>
    </w:p>
    <w:p w:rsidR="002B10A4" w:rsidRDefault="002B10A4" w:rsidP="002B10A4">
      <w:pPr>
        <w:pStyle w:val="aff7"/>
      </w:pPr>
      <w:r>
        <w:t xml:space="preserve">        try:</w:t>
      </w:r>
    </w:p>
    <w:p w:rsidR="002B10A4" w:rsidRDefault="002B10A4" w:rsidP="002B10A4">
      <w:pPr>
        <w:pStyle w:val="aff7"/>
      </w:pPr>
      <w:r>
        <w:t xml:space="preserve">            q = cur_list[-cur_list[-1]] + cur_list[-cur_list[-2]]</w:t>
      </w:r>
    </w:p>
    <w:p w:rsidR="002B10A4" w:rsidRDefault="002B10A4" w:rsidP="002B10A4">
      <w:pPr>
        <w:pStyle w:val="aff7"/>
      </w:pPr>
      <w:r>
        <w:t xml:space="preserve">            cur_list.append(q)</w:t>
      </w:r>
    </w:p>
    <w:p w:rsidR="002B10A4" w:rsidRDefault="002B10A4" w:rsidP="002B10A4">
      <w:pPr>
        <w:pStyle w:val="aff7"/>
      </w:pPr>
      <w:r>
        <w:t xml:space="preserve">            yield q</w:t>
      </w:r>
    </w:p>
    <w:p w:rsidR="002B10A4" w:rsidRDefault="002B10A4" w:rsidP="002B10A4">
      <w:pPr>
        <w:pStyle w:val="aff7"/>
      </w:pPr>
      <w:r>
        <w:t xml:space="preserve">        except IndexError:</w:t>
      </w:r>
    </w:p>
    <w:p w:rsidR="002B10A4" w:rsidRPr="002B10A4" w:rsidRDefault="002B10A4" w:rsidP="002B10A4">
      <w:pPr>
        <w:pStyle w:val="aff7"/>
      </w:pPr>
      <w:r>
        <w:t xml:space="preserve">            return</w:t>
      </w:r>
    </w:p>
    <w:p w:rsidR="002B10A4" w:rsidRDefault="002B10A4" w:rsidP="002B10A4">
      <w:pPr>
        <w:pStyle w:val="aff7"/>
      </w:pPr>
    </w:p>
    <w:p w:rsidR="002B10A4" w:rsidRDefault="002B10A4" w:rsidP="002B10A4">
      <w:pPr>
        <w:pStyle w:val="aff7"/>
      </w:pPr>
      <w:r>
        <w:t>qseq = qsequence_gen([1, 1])</w:t>
      </w:r>
    </w:p>
    <w:p w:rsidR="002B10A4" w:rsidRDefault="002B10A4" w:rsidP="002B10A4">
      <w:pPr>
        <w:pStyle w:val="aff7"/>
      </w:pPr>
      <w:r>
        <w:t>print(next(qseq)) # 2</w:t>
      </w:r>
    </w:p>
    <w:p w:rsidR="002B10A4" w:rsidRDefault="002B10A4" w:rsidP="002B10A4">
      <w:pPr>
        <w:pStyle w:val="aff7"/>
      </w:pPr>
      <w:r>
        <w:t>print(next(qseq)) # 3</w:t>
      </w:r>
    </w:p>
    <w:p w:rsidR="002B10A4" w:rsidRDefault="002B10A4" w:rsidP="002B10A4">
      <w:pPr>
        <w:pStyle w:val="aff7"/>
      </w:pPr>
      <w:r>
        <w:t>print(next(qseq)) # 3</w:t>
      </w:r>
    </w:p>
    <w:p w:rsidR="002B10A4" w:rsidRDefault="002B10A4" w:rsidP="002B10A4">
      <w:pPr>
        <w:pStyle w:val="aff7"/>
      </w:pPr>
      <w:r>
        <w:t>print(next(qseq)) # 4</w:t>
      </w:r>
    </w:p>
    <w:p w:rsidR="002B10A4" w:rsidRDefault="002B10A4" w:rsidP="002B10A4">
      <w:pPr>
        <w:rPr>
          <w:lang w:val="ru-RU"/>
        </w:rPr>
      </w:pPr>
      <w:r>
        <w:rPr>
          <w:lang w:val="ru-RU"/>
        </w:rPr>
        <w:t>Реализуем при помощи генератора распределение Бернулли: бесконечная последовательность случайны</w:t>
      </w:r>
      <w:bookmarkStart w:id="2" w:name="_GoBack"/>
      <w:bookmarkEnd w:id="2"/>
      <w:r>
        <w:rPr>
          <w:lang w:val="ru-RU"/>
        </w:rPr>
        <w:t xml:space="preserve">х булевых значений, вероятность </w:t>
      </w:r>
      <w:r>
        <w:t>True</w:t>
      </w:r>
      <w:r w:rsidRPr="002B10A4">
        <w:rPr>
          <w:lang w:val="ru-RU"/>
        </w:rPr>
        <w:t xml:space="preserve"> </w:t>
      </w:r>
      <w:r>
        <w:rPr>
          <w:lang w:val="ru-RU"/>
        </w:rPr>
        <w:t xml:space="preserve">равна </w:t>
      </w:r>
      <w:r>
        <w:t>p</w:t>
      </w:r>
      <w:r>
        <w:rPr>
          <w:lang w:val="ru-RU"/>
        </w:rPr>
        <w:t xml:space="preserve">, вероятность </w:t>
      </w:r>
      <w:r>
        <w:lastRenderedPageBreak/>
        <w:t>False</w:t>
      </w:r>
      <w:r w:rsidRPr="002B10A4">
        <w:rPr>
          <w:lang w:val="ru-RU"/>
        </w:rPr>
        <w:t xml:space="preserve"> </w:t>
      </w:r>
      <w:r>
        <w:rPr>
          <w:lang w:val="ru-RU"/>
        </w:rPr>
        <w:t xml:space="preserve">равна </w:t>
      </w:r>
      <w:r>
        <w:t>q</w:t>
      </w:r>
      <w:r w:rsidRPr="002B10A4">
        <w:rPr>
          <w:lang w:val="ru-RU"/>
        </w:rPr>
        <w:t>=1-</w:t>
      </w:r>
      <w:r>
        <w:t>p</w:t>
      </w:r>
      <w:r w:rsidRPr="002B10A4">
        <w:rPr>
          <w:lang w:val="ru-RU"/>
        </w:rPr>
        <w:t xml:space="preserve">. </w:t>
      </w:r>
      <w:r>
        <w:rPr>
          <w:lang w:val="ru-RU"/>
        </w:rPr>
        <w:t xml:space="preserve">Применяется экстрактор фон Неймана, который принимает процесс Бернулли с </w:t>
      </w:r>
      <w:r w:rsidRPr="002B10A4">
        <w:rPr>
          <w:lang w:val="ru-RU"/>
        </w:rPr>
        <w:t xml:space="preserve">0 &lt; </w:t>
      </w:r>
      <w:r>
        <w:t>p</w:t>
      </w:r>
      <w:r w:rsidRPr="002B10A4">
        <w:rPr>
          <w:lang w:val="ru-RU"/>
        </w:rPr>
        <w:t xml:space="preserve"> &lt; 1</w:t>
      </w:r>
      <w:r>
        <w:rPr>
          <w:lang w:val="ru-RU"/>
        </w:rPr>
        <w:t xml:space="preserve"> как источник энтропии и возвращает чистый процесс Бернулли с </w:t>
      </w:r>
      <w:r>
        <w:t>p</w:t>
      </w:r>
      <w:r w:rsidRPr="002B10A4">
        <w:rPr>
          <w:lang w:val="ru-RU"/>
        </w:rPr>
        <w:t xml:space="preserve"> = 0.5</w:t>
      </w:r>
      <w:r>
        <w:rPr>
          <w:lang w:val="ru-RU"/>
        </w:rPr>
        <w:t>.</w:t>
      </w:r>
    </w:p>
    <w:p w:rsidR="002B10A4" w:rsidRDefault="002B10A4" w:rsidP="002B10A4">
      <w:pPr>
        <w:pStyle w:val="aff7"/>
      </w:pPr>
      <w:r>
        <w:t>import random</w:t>
      </w:r>
    </w:p>
    <w:p w:rsidR="002B10A4" w:rsidRDefault="002B10A4" w:rsidP="002B10A4">
      <w:pPr>
        <w:pStyle w:val="aff7"/>
      </w:pPr>
    </w:p>
    <w:p w:rsidR="002B10A4" w:rsidRDefault="002B10A4" w:rsidP="002B10A4">
      <w:pPr>
        <w:pStyle w:val="aff7"/>
      </w:pPr>
      <w:r>
        <w:t>def bernulli_process(p):</w:t>
      </w:r>
    </w:p>
    <w:p w:rsidR="002B10A4" w:rsidRDefault="002B10A4" w:rsidP="002B10A4">
      <w:pPr>
        <w:pStyle w:val="aff7"/>
      </w:pPr>
      <w:r>
        <w:tab/>
        <w:t>if p &gt; 1.0 or p &lt; 0.0:</w:t>
      </w:r>
    </w:p>
    <w:p w:rsidR="002B10A4" w:rsidRDefault="002B10A4" w:rsidP="002B10A4">
      <w:pPr>
        <w:pStyle w:val="aff7"/>
      </w:pPr>
      <w:r>
        <w:tab/>
      </w:r>
      <w:r>
        <w:tab/>
        <w:t>raise ValueError</w:t>
      </w:r>
    </w:p>
    <w:p w:rsidR="002B10A4" w:rsidRDefault="002B10A4" w:rsidP="002B10A4">
      <w:pPr>
        <w:pStyle w:val="aff7"/>
      </w:pPr>
      <w:r>
        <w:tab/>
        <w:t>while True:</w:t>
      </w:r>
    </w:p>
    <w:p w:rsidR="002B10A4" w:rsidRDefault="002B10A4" w:rsidP="002B10A4">
      <w:pPr>
        <w:pStyle w:val="aff7"/>
      </w:pPr>
      <w:r>
        <w:tab/>
      </w:r>
      <w:r>
        <w:tab/>
        <w:t>yield random.random() &lt; p</w:t>
      </w:r>
    </w:p>
    <w:p w:rsidR="002B10A4" w:rsidRDefault="002B10A4" w:rsidP="002B10A4">
      <w:pPr>
        <w:pStyle w:val="aff7"/>
      </w:pPr>
    </w:p>
    <w:p w:rsidR="002B10A4" w:rsidRDefault="002B10A4" w:rsidP="002B10A4">
      <w:pPr>
        <w:pStyle w:val="aff7"/>
      </w:pPr>
      <w:r>
        <w:t>def von_neumann_extractor(process):</w:t>
      </w:r>
    </w:p>
    <w:p w:rsidR="002B10A4" w:rsidRDefault="002B10A4" w:rsidP="002B10A4">
      <w:pPr>
        <w:pStyle w:val="aff7"/>
      </w:pPr>
      <w:r>
        <w:tab/>
      </w:r>
      <w:r w:rsidR="005828A2">
        <w:t>while True:</w:t>
      </w:r>
    </w:p>
    <w:p w:rsidR="005828A2" w:rsidRDefault="005828A2" w:rsidP="002B10A4">
      <w:pPr>
        <w:pStyle w:val="aff7"/>
      </w:pPr>
      <w:r>
        <w:tab/>
      </w:r>
      <w:r>
        <w:tab/>
        <w:t>x, y = next(process), next(process)</w:t>
      </w:r>
    </w:p>
    <w:p w:rsidR="005828A2" w:rsidRDefault="005828A2" w:rsidP="002B10A4">
      <w:pPr>
        <w:pStyle w:val="aff7"/>
      </w:pPr>
      <w:r>
        <w:tab/>
      </w:r>
      <w:r>
        <w:tab/>
        <w:t>if x!= y:</w:t>
      </w:r>
    </w:p>
    <w:p w:rsidR="005828A2" w:rsidRPr="002B10A4" w:rsidRDefault="005828A2" w:rsidP="002B10A4">
      <w:pPr>
        <w:pStyle w:val="aff7"/>
      </w:pPr>
      <w:r>
        <w:tab/>
      </w:r>
      <w:r>
        <w:tab/>
      </w:r>
      <w:r>
        <w:tab/>
        <w:t>yield x</w:t>
      </w:r>
    </w:p>
    <w:p w:rsidR="002B10A4" w:rsidRPr="002B10A4" w:rsidRDefault="002B10A4" w:rsidP="002B10A4"/>
    <w:p w:rsidR="002B10A4" w:rsidRPr="002B10A4" w:rsidRDefault="002B10A4" w:rsidP="002B10A4"/>
    <w:sectPr w:rsidR="002B10A4" w:rsidRPr="002B10A4" w:rsidSect="006C0159">
      <w:footerReference w:type="default" r:id="rId8"/>
      <w:pgSz w:w="11906" w:h="16838" w:code="9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35CD" w:rsidRDefault="00AD35CD">
      <w:pPr>
        <w:spacing w:after="0"/>
      </w:pPr>
      <w:r>
        <w:separator/>
      </w:r>
    </w:p>
  </w:endnote>
  <w:endnote w:type="continuationSeparator" w:id="0">
    <w:p w:rsidR="00AD35CD" w:rsidRDefault="00AD35C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STKaiti">
    <w:altName w:val="SimSun"/>
    <w:panose1 w:val="00000000000000000000"/>
    <w:charset w:val="86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8796497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A1610" w:rsidRDefault="00CA1610">
        <w:pPr>
          <w:pStyle w:val="aff4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475FE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35CD" w:rsidRDefault="00AD35CD">
      <w:pPr>
        <w:spacing w:after="0"/>
      </w:pPr>
      <w:r>
        <w:separator/>
      </w:r>
    </w:p>
  </w:footnote>
  <w:footnote w:type="continuationSeparator" w:id="0">
    <w:p w:rsidR="00AD35CD" w:rsidRDefault="00AD35C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90A2157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0E8AC9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9A6857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4509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B6ADD4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17C44F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67864D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442E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D982D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A0891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6A72ED7"/>
    <w:multiLevelType w:val="hybridMultilevel"/>
    <w:tmpl w:val="4158613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B3B6FE2"/>
    <w:multiLevelType w:val="hybridMultilevel"/>
    <w:tmpl w:val="A39042B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B43571A"/>
    <w:multiLevelType w:val="hybridMultilevel"/>
    <w:tmpl w:val="91D89BD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254731B"/>
    <w:multiLevelType w:val="hybridMultilevel"/>
    <w:tmpl w:val="2D86D78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29E069B"/>
    <w:multiLevelType w:val="hybridMultilevel"/>
    <w:tmpl w:val="25BA9C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7A444A7"/>
    <w:multiLevelType w:val="hybridMultilevel"/>
    <w:tmpl w:val="ECF2925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AB03730"/>
    <w:multiLevelType w:val="hybridMultilevel"/>
    <w:tmpl w:val="E08E454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4B516CB"/>
    <w:multiLevelType w:val="hybridMultilevel"/>
    <w:tmpl w:val="4EAA394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58F43D4"/>
    <w:multiLevelType w:val="hybridMultilevel"/>
    <w:tmpl w:val="6354F966"/>
    <w:lvl w:ilvl="0" w:tplc="EBD614EE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781" w:hanging="360"/>
      </w:pPr>
    </w:lvl>
    <w:lvl w:ilvl="2" w:tplc="0419001B" w:tentative="1">
      <w:start w:val="1"/>
      <w:numFmt w:val="lowerRoman"/>
      <w:lvlText w:val="%3."/>
      <w:lvlJc w:val="right"/>
      <w:pPr>
        <w:ind w:left="3501" w:hanging="180"/>
      </w:pPr>
    </w:lvl>
    <w:lvl w:ilvl="3" w:tplc="0419000F" w:tentative="1">
      <w:start w:val="1"/>
      <w:numFmt w:val="decimal"/>
      <w:lvlText w:val="%4."/>
      <w:lvlJc w:val="left"/>
      <w:pPr>
        <w:ind w:left="4221" w:hanging="360"/>
      </w:pPr>
    </w:lvl>
    <w:lvl w:ilvl="4" w:tplc="04190019" w:tentative="1">
      <w:start w:val="1"/>
      <w:numFmt w:val="lowerLetter"/>
      <w:lvlText w:val="%5."/>
      <w:lvlJc w:val="left"/>
      <w:pPr>
        <w:ind w:left="4941" w:hanging="360"/>
      </w:pPr>
    </w:lvl>
    <w:lvl w:ilvl="5" w:tplc="0419001B" w:tentative="1">
      <w:start w:val="1"/>
      <w:numFmt w:val="lowerRoman"/>
      <w:lvlText w:val="%6."/>
      <w:lvlJc w:val="right"/>
      <w:pPr>
        <w:ind w:left="5661" w:hanging="180"/>
      </w:pPr>
    </w:lvl>
    <w:lvl w:ilvl="6" w:tplc="0419000F" w:tentative="1">
      <w:start w:val="1"/>
      <w:numFmt w:val="decimal"/>
      <w:lvlText w:val="%7."/>
      <w:lvlJc w:val="left"/>
      <w:pPr>
        <w:ind w:left="6381" w:hanging="360"/>
      </w:pPr>
    </w:lvl>
    <w:lvl w:ilvl="7" w:tplc="04190019" w:tentative="1">
      <w:start w:val="1"/>
      <w:numFmt w:val="lowerLetter"/>
      <w:lvlText w:val="%8."/>
      <w:lvlJc w:val="left"/>
      <w:pPr>
        <w:ind w:left="7101" w:hanging="360"/>
      </w:pPr>
    </w:lvl>
    <w:lvl w:ilvl="8" w:tplc="041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19" w15:restartNumberingAfterBreak="0">
    <w:nsid w:val="464207FA"/>
    <w:multiLevelType w:val="hybridMultilevel"/>
    <w:tmpl w:val="87C0343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69A52F2"/>
    <w:multiLevelType w:val="multilevel"/>
    <w:tmpl w:val="56F210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1CADE4" w:themeColor="accent1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color w:val="1CADE4" w:themeColor="accent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1CADE4" w:themeColor="accent1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color w:val="1CADE4" w:themeColor="accent1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  <w:color w:val="1CADE4" w:themeColor="accent1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  <w:color w:val="1CADE4" w:themeColor="accent1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  <w:color w:val="1CADE4" w:themeColor="accent1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1CADE4" w:themeColor="accent1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  <w:color w:val="1CADE4" w:themeColor="accent1"/>
      </w:rPr>
    </w:lvl>
  </w:abstractNum>
  <w:abstractNum w:abstractNumId="21" w15:restartNumberingAfterBreak="0">
    <w:nsid w:val="48756904"/>
    <w:multiLevelType w:val="hybridMultilevel"/>
    <w:tmpl w:val="0DEEB53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BB64FED"/>
    <w:multiLevelType w:val="hybridMultilevel"/>
    <w:tmpl w:val="F3E41F1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C6E65B7"/>
    <w:multiLevelType w:val="hybridMultilevel"/>
    <w:tmpl w:val="DBE8EC5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CFA5C3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5" w15:restartNumberingAfterBreak="0">
    <w:nsid w:val="4D655435"/>
    <w:multiLevelType w:val="hybridMultilevel"/>
    <w:tmpl w:val="02A01FB2"/>
    <w:lvl w:ilvl="0" w:tplc="21E499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34253F9"/>
    <w:multiLevelType w:val="hybridMultilevel"/>
    <w:tmpl w:val="8ACA009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64021F4"/>
    <w:multiLevelType w:val="hybridMultilevel"/>
    <w:tmpl w:val="666E20F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5EAF1A9C"/>
    <w:multiLevelType w:val="hybridMultilevel"/>
    <w:tmpl w:val="58B6A72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5EFF1A18"/>
    <w:multiLevelType w:val="hybridMultilevel"/>
    <w:tmpl w:val="75A2524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63D94B15"/>
    <w:multiLevelType w:val="hybridMultilevel"/>
    <w:tmpl w:val="584A75D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69B2264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3" w15:restartNumberingAfterBreak="0">
    <w:nsid w:val="6C3D40A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6FAF639C"/>
    <w:multiLevelType w:val="hybridMultilevel"/>
    <w:tmpl w:val="42E6EAE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71145BB7"/>
    <w:multiLevelType w:val="hybridMultilevel"/>
    <w:tmpl w:val="6D524C0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751F6C5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7" w15:restartNumberingAfterBreak="0">
    <w:nsid w:val="78CB4C08"/>
    <w:multiLevelType w:val="hybridMultilevel"/>
    <w:tmpl w:val="4BBAB5D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7A7A6FA7"/>
    <w:multiLevelType w:val="hybridMultilevel"/>
    <w:tmpl w:val="139C9062"/>
    <w:lvl w:ilvl="0" w:tplc="9A5C5FA0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781" w:hanging="360"/>
      </w:pPr>
    </w:lvl>
    <w:lvl w:ilvl="2" w:tplc="0419001B" w:tentative="1">
      <w:start w:val="1"/>
      <w:numFmt w:val="lowerRoman"/>
      <w:lvlText w:val="%3."/>
      <w:lvlJc w:val="right"/>
      <w:pPr>
        <w:ind w:left="3501" w:hanging="180"/>
      </w:pPr>
    </w:lvl>
    <w:lvl w:ilvl="3" w:tplc="0419000F" w:tentative="1">
      <w:start w:val="1"/>
      <w:numFmt w:val="decimal"/>
      <w:lvlText w:val="%4."/>
      <w:lvlJc w:val="left"/>
      <w:pPr>
        <w:ind w:left="4221" w:hanging="360"/>
      </w:pPr>
    </w:lvl>
    <w:lvl w:ilvl="4" w:tplc="04190019" w:tentative="1">
      <w:start w:val="1"/>
      <w:numFmt w:val="lowerLetter"/>
      <w:lvlText w:val="%5."/>
      <w:lvlJc w:val="left"/>
      <w:pPr>
        <w:ind w:left="4941" w:hanging="360"/>
      </w:pPr>
    </w:lvl>
    <w:lvl w:ilvl="5" w:tplc="0419001B" w:tentative="1">
      <w:start w:val="1"/>
      <w:numFmt w:val="lowerRoman"/>
      <w:lvlText w:val="%6."/>
      <w:lvlJc w:val="right"/>
      <w:pPr>
        <w:ind w:left="5661" w:hanging="180"/>
      </w:pPr>
    </w:lvl>
    <w:lvl w:ilvl="6" w:tplc="0419000F" w:tentative="1">
      <w:start w:val="1"/>
      <w:numFmt w:val="decimal"/>
      <w:lvlText w:val="%7."/>
      <w:lvlJc w:val="left"/>
      <w:pPr>
        <w:ind w:left="6381" w:hanging="360"/>
      </w:pPr>
    </w:lvl>
    <w:lvl w:ilvl="7" w:tplc="04190019" w:tentative="1">
      <w:start w:val="1"/>
      <w:numFmt w:val="lowerLetter"/>
      <w:lvlText w:val="%8."/>
      <w:lvlJc w:val="left"/>
      <w:pPr>
        <w:ind w:left="7101" w:hanging="360"/>
      </w:pPr>
    </w:lvl>
    <w:lvl w:ilvl="8" w:tplc="041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39" w15:restartNumberingAfterBreak="0">
    <w:nsid w:val="7BE12FBB"/>
    <w:multiLevelType w:val="hybridMultilevel"/>
    <w:tmpl w:val="CAA82BB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0"/>
  </w:num>
  <w:num w:numId="3">
    <w:abstractNumId w:val="20"/>
  </w:num>
  <w:num w:numId="4">
    <w:abstractNumId w:val="20"/>
  </w:num>
  <w:num w:numId="5">
    <w:abstractNumId w:val="20"/>
  </w:num>
  <w:num w:numId="6">
    <w:abstractNumId w:val="20"/>
  </w:num>
  <w:num w:numId="7">
    <w:abstractNumId w:val="20"/>
  </w:num>
  <w:num w:numId="8">
    <w:abstractNumId w:val="20"/>
  </w:num>
  <w:num w:numId="9">
    <w:abstractNumId w:val="20"/>
  </w:num>
  <w:num w:numId="10">
    <w:abstractNumId w:val="20"/>
  </w:num>
  <w:num w:numId="11">
    <w:abstractNumId w:val="20"/>
  </w:num>
  <w:num w:numId="12">
    <w:abstractNumId w:val="20"/>
  </w:num>
  <w:num w:numId="13">
    <w:abstractNumId w:val="33"/>
  </w:num>
  <w:num w:numId="14">
    <w:abstractNumId w:val="32"/>
  </w:num>
  <w:num w:numId="15">
    <w:abstractNumId w:val="36"/>
  </w:num>
  <w:num w:numId="16">
    <w:abstractNumId w:val="24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0"/>
  </w:num>
  <w:num w:numId="28">
    <w:abstractNumId w:val="29"/>
  </w:num>
  <w:num w:numId="29">
    <w:abstractNumId w:val="30"/>
  </w:num>
  <w:num w:numId="30">
    <w:abstractNumId w:val="31"/>
  </w:num>
  <w:num w:numId="31">
    <w:abstractNumId w:val="19"/>
  </w:num>
  <w:num w:numId="32">
    <w:abstractNumId w:val="26"/>
  </w:num>
  <w:num w:numId="33">
    <w:abstractNumId w:val="11"/>
  </w:num>
  <w:num w:numId="34">
    <w:abstractNumId w:val="13"/>
  </w:num>
  <w:num w:numId="35">
    <w:abstractNumId w:val="17"/>
  </w:num>
  <w:num w:numId="36">
    <w:abstractNumId w:val="15"/>
  </w:num>
  <w:num w:numId="37">
    <w:abstractNumId w:val="25"/>
  </w:num>
  <w:num w:numId="38">
    <w:abstractNumId w:val="18"/>
  </w:num>
  <w:num w:numId="39">
    <w:abstractNumId w:val="38"/>
  </w:num>
  <w:num w:numId="40">
    <w:abstractNumId w:val="16"/>
  </w:num>
  <w:num w:numId="41">
    <w:abstractNumId w:val="28"/>
  </w:num>
  <w:num w:numId="42">
    <w:abstractNumId w:val="35"/>
  </w:num>
  <w:num w:numId="43">
    <w:abstractNumId w:val="39"/>
  </w:num>
  <w:num w:numId="44">
    <w:abstractNumId w:val="37"/>
  </w:num>
  <w:num w:numId="45">
    <w:abstractNumId w:val="23"/>
  </w:num>
  <w:num w:numId="46">
    <w:abstractNumId w:val="34"/>
  </w:num>
  <w:num w:numId="47">
    <w:abstractNumId w:val="21"/>
  </w:num>
  <w:num w:numId="48">
    <w:abstractNumId w:val="14"/>
  </w:num>
  <w:num w:numId="49">
    <w:abstractNumId w:val="12"/>
  </w:num>
  <w:num w:numId="5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3424"/>
    <w:rsid w:val="0000164E"/>
    <w:rsid w:val="000066FD"/>
    <w:rsid w:val="00007E20"/>
    <w:rsid w:val="000103E2"/>
    <w:rsid w:val="00026B55"/>
    <w:rsid w:val="000301EE"/>
    <w:rsid w:val="00034C09"/>
    <w:rsid w:val="00036C2B"/>
    <w:rsid w:val="000475FE"/>
    <w:rsid w:val="00051438"/>
    <w:rsid w:val="000526F0"/>
    <w:rsid w:val="00061062"/>
    <w:rsid w:val="00065822"/>
    <w:rsid w:val="000663BA"/>
    <w:rsid w:val="00070DAD"/>
    <w:rsid w:val="00085DB1"/>
    <w:rsid w:val="00086C54"/>
    <w:rsid w:val="000A0F9B"/>
    <w:rsid w:val="000B00F3"/>
    <w:rsid w:val="000C3056"/>
    <w:rsid w:val="000D3B45"/>
    <w:rsid w:val="000F40DB"/>
    <w:rsid w:val="00100001"/>
    <w:rsid w:val="00103B37"/>
    <w:rsid w:val="0011323D"/>
    <w:rsid w:val="00114F1E"/>
    <w:rsid w:val="00123E1E"/>
    <w:rsid w:val="00125151"/>
    <w:rsid w:val="0013591F"/>
    <w:rsid w:val="00140DE7"/>
    <w:rsid w:val="001560F4"/>
    <w:rsid w:val="00172921"/>
    <w:rsid w:val="001767D9"/>
    <w:rsid w:val="00184288"/>
    <w:rsid w:val="00196AF5"/>
    <w:rsid w:val="001B3B54"/>
    <w:rsid w:val="001B471A"/>
    <w:rsid w:val="001C1AFF"/>
    <w:rsid w:val="001D7B6E"/>
    <w:rsid w:val="001E72BC"/>
    <w:rsid w:val="00204CC7"/>
    <w:rsid w:val="00216BF8"/>
    <w:rsid w:val="0022031D"/>
    <w:rsid w:val="00222700"/>
    <w:rsid w:val="00234A61"/>
    <w:rsid w:val="0023620A"/>
    <w:rsid w:val="0023686B"/>
    <w:rsid w:val="0024640E"/>
    <w:rsid w:val="002617B2"/>
    <w:rsid w:val="00271A60"/>
    <w:rsid w:val="0027604B"/>
    <w:rsid w:val="00281AF4"/>
    <w:rsid w:val="00290EFC"/>
    <w:rsid w:val="00294A64"/>
    <w:rsid w:val="002B10A4"/>
    <w:rsid w:val="002C1B16"/>
    <w:rsid w:val="002C485E"/>
    <w:rsid w:val="002C6D98"/>
    <w:rsid w:val="002D17A8"/>
    <w:rsid w:val="002D42F0"/>
    <w:rsid w:val="002D7579"/>
    <w:rsid w:val="002F1B99"/>
    <w:rsid w:val="002F3BC1"/>
    <w:rsid w:val="003014DF"/>
    <w:rsid w:val="00324812"/>
    <w:rsid w:val="00334E02"/>
    <w:rsid w:val="00353B48"/>
    <w:rsid w:val="00366EA7"/>
    <w:rsid w:val="00381907"/>
    <w:rsid w:val="00384DF3"/>
    <w:rsid w:val="00395A38"/>
    <w:rsid w:val="003A2086"/>
    <w:rsid w:val="003B169E"/>
    <w:rsid w:val="003B26D6"/>
    <w:rsid w:val="003C4CF4"/>
    <w:rsid w:val="003C638E"/>
    <w:rsid w:val="003C740F"/>
    <w:rsid w:val="003E53B9"/>
    <w:rsid w:val="00410E3C"/>
    <w:rsid w:val="00411F01"/>
    <w:rsid w:val="00412084"/>
    <w:rsid w:val="004129C0"/>
    <w:rsid w:val="004221E5"/>
    <w:rsid w:val="0042252D"/>
    <w:rsid w:val="0043179E"/>
    <w:rsid w:val="0043542F"/>
    <w:rsid w:val="00435623"/>
    <w:rsid w:val="0044741A"/>
    <w:rsid w:val="00453EF7"/>
    <w:rsid w:val="00457705"/>
    <w:rsid w:val="00464570"/>
    <w:rsid w:val="00481121"/>
    <w:rsid w:val="0048190F"/>
    <w:rsid w:val="00482077"/>
    <w:rsid w:val="00485581"/>
    <w:rsid w:val="004B0370"/>
    <w:rsid w:val="004C1417"/>
    <w:rsid w:val="004C267C"/>
    <w:rsid w:val="004D49DD"/>
    <w:rsid w:val="004F2EC0"/>
    <w:rsid w:val="004F47D2"/>
    <w:rsid w:val="004F4922"/>
    <w:rsid w:val="0051148F"/>
    <w:rsid w:val="0051578D"/>
    <w:rsid w:val="005245DC"/>
    <w:rsid w:val="00525AD5"/>
    <w:rsid w:val="00536BA3"/>
    <w:rsid w:val="0053749C"/>
    <w:rsid w:val="00540FDE"/>
    <w:rsid w:val="00547DB1"/>
    <w:rsid w:val="00573C3D"/>
    <w:rsid w:val="005828A2"/>
    <w:rsid w:val="00585D66"/>
    <w:rsid w:val="00595970"/>
    <w:rsid w:val="00597498"/>
    <w:rsid w:val="0059776E"/>
    <w:rsid w:val="005B6A32"/>
    <w:rsid w:val="005C5441"/>
    <w:rsid w:val="005F12AE"/>
    <w:rsid w:val="005F3F9A"/>
    <w:rsid w:val="005F4B78"/>
    <w:rsid w:val="005F57CA"/>
    <w:rsid w:val="006031DA"/>
    <w:rsid w:val="0060357A"/>
    <w:rsid w:val="0060558A"/>
    <w:rsid w:val="006074E4"/>
    <w:rsid w:val="00633EE2"/>
    <w:rsid w:val="00642193"/>
    <w:rsid w:val="0064237A"/>
    <w:rsid w:val="0064478E"/>
    <w:rsid w:val="00647C53"/>
    <w:rsid w:val="00656AE5"/>
    <w:rsid w:val="00672C52"/>
    <w:rsid w:val="00697F6C"/>
    <w:rsid w:val="006A5C4B"/>
    <w:rsid w:val="006B330C"/>
    <w:rsid w:val="006B7F4A"/>
    <w:rsid w:val="006C0159"/>
    <w:rsid w:val="006D22DF"/>
    <w:rsid w:val="006D2DB4"/>
    <w:rsid w:val="006D330E"/>
    <w:rsid w:val="006E7686"/>
    <w:rsid w:val="006F17B4"/>
    <w:rsid w:val="00701E19"/>
    <w:rsid w:val="007044E7"/>
    <w:rsid w:val="007113F6"/>
    <w:rsid w:val="00714126"/>
    <w:rsid w:val="00715A57"/>
    <w:rsid w:val="00726D9F"/>
    <w:rsid w:val="007516CB"/>
    <w:rsid w:val="00757FB9"/>
    <w:rsid w:val="00771F16"/>
    <w:rsid w:val="007736C4"/>
    <w:rsid w:val="0078294C"/>
    <w:rsid w:val="007833E5"/>
    <w:rsid w:val="007908C4"/>
    <w:rsid w:val="007A6C89"/>
    <w:rsid w:val="007B6606"/>
    <w:rsid w:val="007B7300"/>
    <w:rsid w:val="007D5411"/>
    <w:rsid w:val="007D6E93"/>
    <w:rsid w:val="007E676B"/>
    <w:rsid w:val="007F17DB"/>
    <w:rsid w:val="007F357B"/>
    <w:rsid w:val="00801AAF"/>
    <w:rsid w:val="00824F36"/>
    <w:rsid w:val="00825F5C"/>
    <w:rsid w:val="008308A8"/>
    <w:rsid w:val="00835D5A"/>
    <w:rsid w:val="00842F6E"/>
    <w:rsid w:val="008842F7"/>
    <w:rsid w:val="0088442F"/>
    <w:rsid w:val="00884C1B"/>
    <w:rsid w:val="00890215"/>
    <w:rsid w:val="00896CA0"/>
    <w:rsid w:val="00897BC4"/>
    <w:rsid w:val="008A2AA8"/>
    <w:rsid w:val="008A6374"/>
    <w:rsid w:val="008A73E1"/>
    <w:rsid w:val="008B6008"/>
    <w:rsid w:val="008C2204"/>
    <w:rsid w:val="008C3D05"/>
    <w:rsid w:val="008D13BB"/>
    <w:rsid w:val="008D6B08"/>
    <w:rsid w:val="008E0DDE"/>
    <w:rsid w:val="008E5E76"/>
    <w:rsid w:val="008E78F8"/>
    <w:rsid w:val="008F7AE6"/>
    <w:rsid w:val="00967CDE"/>
    <w:rsid w:val="0097126D"/>
    <w:rsid w:val="00971DEC"/>
    <w:rsid w:val="00974500"/>
    <w:rsid w:val="0099530A"/>
    <w:rsid w:val="009B2B21"/>
    <w:rsid w:val="009C061A"/>
    <w:rsid w:val="009C076B"/>
    <w:rsid w:val="009C08DF"/>
    <w:rsid w:val="009D27C6"/>
    <w:rsid w:val="009D40BB"/>
    <w:rsid w:val="009D791A"/>
    <w:rsid w:val="009E1D97"/>
    <w:rsid w:val="009E5BEC"/>
    <w:rsid w:val="009F04FF"/>
    <w:rsid w:val="009F2832"/>
    <w:rsid w:val="009F5E17"/>
    <w:rsid w:val="009F64CE"/>
    <w:rsid w:val="00A159F2"/>
    <w:rsid w:val="00A33EB5"/>
    <w:rsid w:val="00A37714"/>
    <w:rsid w:val="00A45B7F"/>
    <w:rsid w:val="00A517CB"/>
    <w:rsid w:val="00A53531"/>
    <w:rsid w:val="00A54548"/>
    <w:rsid w:val="00A64B0C"/>
    <w:rsid w:val="00A70307"/>
    <w:rsid w:val="00A74A44"/>
    <w:rsid w:val="00A81CE4"/>
    <w:rsid w:val="00A9130C"/>
    <w:rsid w:val="00AD0688"/>
    <w:rsid w:val="00AD35CD"/>
    <w:rsid w:val="00AD43B9"/>
    <w:rsid w:val="00AF5F5F"/>
    <w:rsid w:val="00B057E3"/>
    <w:rsid w:val="00B20765"/>
    <w:rsid w:val="00B428DD"/>
    <w:rsid w:val="00B456DE"/>
    <w:rsid w:val="00B537F3"/>
    <w:rsid w:val="00B564B1"/>
    <w:rsid w:val="00B6108A"/>
    <w:rsid w:val="00B6206D"/>
    <w:rsid w:val="00B64214"/>
    <w:rsid w:val="00B64B70"/>
    <w:rsid w:val="00B66857"/>
    <w:rsid w:val="00B7438C"/>
    <w:rsid w:val="00B770E3"/>
    <w:rsid w:val="00B80BA6"/>
    <w:rsid w:val="00B955FB"/>
    <w:rsid w:val="00B9764B"/>
    <w:rsid w:val="00BA3B94"/>
    <w:rsid w:val="00BD4DD0"/>
    <w:rsid w:val="00BE06F6"/>
    <w:rsid w:val="00BE71A6"/>
    <w:rsid w:val="00BF06FF"/>
    <w:rsid w:val="00BF3CDC"/>
    <w:rsid w:val="00C02C35"/>
    <w:rsid w:val="00C07BE9"/>
    <w:rsid w:val="00C11C8D"/>
    <w:rsid w:val="00C145F6"/>
    <w:rsid w:val="00C2107A"/>
    <w:rsid w:val="00C21F3C"/>
    <w:rsid w:val="00C22073"/>
    <w:rsid w:val="00C42938"/>
    <w:rsid w:val="00C43827"/>
    <w:rsid w:val="00C47A4A"/>
    <w:rsid w:val="00C50F4B"/>
    <w:rsid w:val="00C54211"/>
    <w:rsid w:val="00C60B15"/>
    <w:rsid w:val="00C633F5"/>
    <w:rsid w:val="00C671C7"/>
    <w:rsid w:val="00C675EB"/>
    <w:rsid w:val="00C73BC6"/>
    <w:rsid w:val="00C76CE0"/>
    <w:rsid w:val="00C90B13"/>
    <w:rsid w:val="00C93A9C"/>
    <w:rsid w:val="00C93CCF"/>
    <w:rsid w:val="00CA1610"/>
    <w:rsid w:val="00CA3784"/>
    <w:rsid w:val="00CA6CB1"/>
    <w:rsid w:val="00CC1B6A"/>
    <w:rsid w:val="00CC1FF0"/>
    <w:rsid w:val="00CC4E3B"/>
    <w:rsid w:val="00CC797E"/>
    <w:rsid w:val="00CD4E4E"/>
    <w:rsid w:val="00CE22CD"/>
    <w:rsid w:val="00CF2F43"/>
    <w:rsid w:val="00CF735B"/>
    <w:rsid w:val="00D00364"/>
    <w:rsid w:val="00D00C31"/>
    <w:rsid w:val="00D03D83"/>
    <w:rsid w:val="00D04944"/>
    <w:rsid w:val="00D10CD9"/>
    <w:rsid w:val="00D200C3"/>
    <w:rsid w:val="00D230B7"/>
    <w:rsid w:val="00D2412C"/>
    <w:rsid w:val="00D261A0"/>
    <w:rsid w:val="00D319BF"/>
    <w:rsid w:val="00D652C8"/>
    <w:rsid w:val="00D84480"/>
    <w:rsid w:val="00D91960"/>
    <w:rsid w:val="00D96FDD"/>
    <w:rsid w:val="00DA1F68"/>
    <w:rsid w:val="00DA26B0"/>
    <w:rsid w:val="00DA56D7"/>
    <w:rsid w:val="00DA5BF2"/>
    <w:rsid w:val="00DA7057"/>
    <w:rsid w:val="00DB144E"/>
    <w:rsid w:val="00DC28D6"/>
    <w:rsid w:val="00DE646A"/>
    <w:rsid w:val="00DF2653"/>
    <w:rsid w:val="00E0442F"/>
    <w:rsid w:val="00E05309"/>
    <w:rsid w:val="00E130B3"/>
    <w:rsid w:val="00E163FB"/>
    <w:rsid w:val="00E20321"/>
    <w:rsid w:val="00E444F9"/>
    <w:rsid w:val="00E4695B"/>
    <w:rsid w:val="00E53C36"/>
    <w:rsid w:val="00E62AE6"/>
    <w:rsid w:val="00E76FC2"/>
    <w:rsid w:val="00EA5BD3"/>
    <w:rsid w:val="00EB46C9"/>
    <w:rsid w:val="00EB4AEE"/>
    <w:rsid w:val="00EC2C5B"/>
    <w:rsid w:val="00EE443A"/>
    <w:rsid w:val="00EE6CE6"/>
    <w:rsid w:val="00EE77A3"/>
    <w:rsid w:val="00EF00B7"/>
    <w:rsid w:val="00EF4E1C"/>
    <w:rsid w:val="00EF6706"/>
    <w:rsid w:val="00F047B7"/>
    <w:rsid w:val="00F04BA8"/>
    <w:rsid w:val="00F50438"/>
    <w:rsid w:val="00F52689"/>
    <w:rsid w:val="00F52943"/>
    <w:rsid w:val="00F54AB1"/>
    <w:rsid w:val="00F74124"/>
    <w:rsid w:val="00F770CE"/>
    <w:rsid w:val="00F808DF"/>
    <w:rsid w:val="00F85986"/>
    <w:rsid w:val="00F87892"/>
    <w:rsid w:val="00F92FCB"/>
    <w:rsid w:val="00F9577D"/>
    <w:rsid w:val="00FA34BC"/>
    <w:rsid w:val="00FA4727"/>
    <w:rsid w:val="00FA56DE"/>
    <w:rsid w:val="00FA5E00"/>
    <w:rsid w:val="00FA7FC5"/>
    <w:rsid w:val="00FB3424"/>
    <w:rsid w:val="00FB525F"/>
    <w:rsid w:val="00FC4212"/>
    <w:rsid w:val="00FC6118"/>
    <w:rsid w:val="00FD3783"/>
    <w:rsid w:val="00FE0620"/>
    <w:rsid w:val="00FF6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B4729AF8-3B41-4DEB-A968-5152A8595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B3424"/>
    <w:pPr>
      <w:spacing w:after="120" w:line="240" w:lineRule="auto"/>
      <w:ind w:firstLine="72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9E1D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sz w:val="32"/>
      <w:szCs w:val="40"/>
      <w:lang w:val="ru-RU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C2107A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Cs/>
      <w:i/>
      <w:sz w:val="28"/>
      <w:szCs w:val="32"/>
      <w:u w:val="single"/>
      <w:lang w:val="ru-RU"/>
    </w:rPr>
  </w:style>
  <w:style w:type="paragraph" w:styleId="3">
    <w:name w:val="heading 3"/>
    <w:basedOn w:val="a"/>
    <w:next w:val="a"/>
    <w:link w:val="30"/>
    <w:autoRedefine/>
    <w:uiPriority w:val="9"/>
    <w:semiHidden/>
    <w:unhideWhenUsed/>
    <w:qFormat/>
    <w:rsid w:val="00B6685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4">
    <w:name w:val="heading 4"/>
    <w:basedOn w:val="a"/>
    <w:next w:val="a"/>
    <w:link w:val="40"/>
    <w:autoRedefine/>
    <w:uiPriority w:val="9"/>
    <w:semiHidden/>
    <w:unhideWhenUsed/>
    <w:qFormat/>
    <w:rsid w:val="00B6685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basedOn w:val="a"/>
    <w:next w:val="a"/>
    <w:link w:val="50"/>
    <w:autoRedefine/>
    <w:uiPriority w:val="9"/>
    <w:semiHidden/>
    <w:unhideWhenUsed/>
    <w:qFormat/>
    <w:rsid w:val="00B6685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next w:val="a"/>
    <w:link w:val="60"/>
    <w:autoRedefine/>
    <w:uiPriority w:val="9"/>
    <w:semiHidden/>
    <w:unhideWhenUsed/>
    <w:qFormat/>
    <w:rsid w:val="00B6685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szCs w:val="20"/>
    </w:rPr>
  </w:style>
  <w:style w:type="paragraph" w:styleId="7">
    <w:name w:val="heading 7"/>
    <w:basedOn w:val="a"/>
    <w:next w:val="a"/>
    <w:link w:val="70"/>
    <w:autoRedefine/>
    <w:uiPriority w:val="9"/>
    <w:semiHidden/>
    <w:unhideWhenUsed/>
    <w:qFormat/>
    <w:rsid w:val="00B6685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szCs w:val="20"/>
    </w:rPr>
  </w:style>
  <w:style w:type="paragraph" w:styleId="8">
    <w:name w:val="heading 8"/>
    <w:basedOn w:val="a"/>
    <w:next w:val="a"/>
    <w:link w:val="80"/>
    <w:autoRedefine/>
    <w:uiPriority w:val="9"/>
    <w:semiHidden/>
    <w:unhideWhenUsed/>
    <w:qFormat/>
    <w:rsid w:val="00B6685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aps/>
      <w:color w:val="272727" w:themeColor="text1" w:themeTint="D8"/>
      <w:szCs w:val="18"/>
    </w:rPr>
  </w:style>
  <w:style w:type="paragraph" w:styleId="9">
    <w:name w:val="heading 9"/>
    <w:basedOn w:val="a"/>
    <w:next w:val="a"/>
    <w:link w:val="90"/>
    <w:autoRedefine/>
    <w:uiPriority w:val="9"/>
    <w:semiHidden/>
    <w:unhideWhenUsed/>
    <w:qFormat/>
    <w:rsid w:val="00B6685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aps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E1D97"/>
    <w:rPr>
      <w:rFonts w:asciiTheme="majorHAnsi" w:eastAsiaTheme="majorEastAsia" w:hAnsiTheme="majorHAnsi" w:cstheme="majorBidi"/>
      <w:b/>
      <w:bCs/>
      <w:sz w:val="32"/>
      <w:szCs w:val="40"/>
      <w:lang w:val="ru-RU"/>
    </w:rPr>
  </w:style>
  <w:style w:type="character" w:customStyle="1" w:styleId="20">
    <w:name w:val="Заголовок 2 Знак"/>
    <w:basedOn w:val="a0"/>
    <w:link w:val="2"/>
    <w:uiPriority w:val="9"/>
    <w:rsid w:val="00C2107A"/>
    <w:rPr>
      <w:rFonts w:asciiTheme="majorHAnsi" w:eastAsiaTheme="majorEastAsia" w:hAnsiTheme="majorHAnsi" w:cstheme="majorBidi"/>
      <w:bCs/>
      <w:i/>
      <w:sz w:val="28"/>
      <w:szCs w:val="32"/>
      <w:u w:val="single"/>
      <w:lang w:val="ru-RU"/>
    </w:rPr>
  </w:style>
  <w:style w:type="character" w:customStyle="1" w:styleId="30">
    <w:name w:val="Заголовок 3 Знак"/>
    <w:basedOn w:val="a0"/>
    <w:link w:val="3"/>
    <w:uiPriority w:val="9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50">
    <w:name w:val="Заголовок 5 Знак"/>
    <w:basedOn w:val="a0"/>
    <w:link w:val="5"/>
    <w:uiPriority w:val="9"/>
    <w:rPr>
      <w:rFonts w:asciiTheme="majorHAnsi" w:eastAsiaTheme="majorEastAsia" w:hAnsiTheme="majorHAnsi" w:cstheme="majorBidi"/>
    </w:rPr>
  </w:style>
  <w:style w:type="character" w:customStyle="1" w:styleId="60">
    <w:name w:val="Заголовок 6 Знак"/>
    <w:basedOn w:val="a0"/>
    <w:link w:val="6"/>
    <w:uiPriority w:val="9"/>
    <w:semiHidden/>
    <w:rsid w:val="00B66857"/>
    <w:rPr>
      <w:rFonts w:asciiTheme="majorHAnsi" w:eastAsiaTheme="majorEastAsia" w:hAnsiTheme="majorHAnsi" w:cstheme="majorBidi"/>
      <w:szCs w:val="20"/>
    </w:rPr>
  </w:style>
  <w:style w:type="character" w:customStyle="1" w:styleId="70">
    <w:name w:val="Заголовок 7 Знак"/>
    <w:basedOn w:val="a0"/>
    <w:link w:val="7"/>
    <w:uiPriority w:val="9"/>
    <w:semiHidden/>
    <w:rsid w:val="00B66857"/>
    <w:rPr>
      <w:rFonts w:asciiTheme="majorHAnsi" w:eastAsiaTheme="majorEastAsia" w:hAnsiTheme="majorHAnsi" w:cstheme="majorBidi"/>
      <w:i/>
      <w:iCs/>
      <w:szCs w:val="20"/>
    </w:rPr>
  </w:style>
  <w:style w:type="character" w:customStyle="1" w:styleId="80">
    <w:name w:val="Заголовок 8 Знак"/>
    <w:basedOn w:val="a0"/>
    <w:link w:val="8"/>
    <w:uiPriority w:val="9"/>
    <w:semiHidden/>
    <w:rsid w:val="00B66857"/>
    <w:rPr>
      <w:rFonts w:asciiTheme="majorHAnsi" w:eastAsiaTheme="majorEastAsia" w:hAnsiTheme="majorHAnsi" w:cstheme="majorBidi"/>
      <w:caps/>
      <w:color w:val="272727" w:themeColor="text1" w:themeTint="D8"/>
      <w:szCs w:val="18"/>
    </w:rPr>
  </w:style>
  <w:style w:type="character" w:customStyle="1" w:styleId="90">
    <w:name w:val="Заголовок 9 Знак"/>
    <w:basedOn w:val="a0"/>
    <w:link w:val="9"/>
    <w:uiPriority w:val="9"/>
    <w:semiHidden/>
    <w:rsid w:val="00B66857"/>
    <w:rPr>
      <w:rFonts w:asciiTheme="majorHAnsi" w:eastAsiaTheme="majorEastAsia" w:hAnsiTheme="majorHAnsi" w:cstheme="majorBidi"/>
      <w:i/>
      <w:iCs/>
      <w:caps/>
      <w:szCs w:val="18"/>
    </w:rPr>
  </w:style>
  <w:style w:type="paragraph" w:styleId="a3">
    <w:name w:val="Title"/>
    <w:basedOn w:val="a"/>
    <w:next w:val="a"/>
    <w:link w:val="a4"/>
    <w:uiPriority w:val="1"/>
    <w:qFormat/>
    <w:rsid w:val="00FA34BC"/>
    <w:pPr>
      <w:spacing w:after="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36"/>
      <w:szCs w:val="72"/>
    </w:rPr>
  </w:style>
  <w:style w:type="character" w:customStyle="1" w:styleId="a4">
    <w:name w:val="Название Знак"/>
    <w:basedOn w:val="a0"/>
    <w:link w:val="a3"/>
    <w:uiPriority w:val="1"/>
    <w:rsid w:val="00FA34BC"/>
    <w:rPr>
      <w:rFonts w:asciiTheme="majorHAnsi" w:eastAsiaTheme="majorEastAsia" w:hAnsiTheme="majorHAnsi" w:cstheme="majorBidi"/>
      <w:spacing w:val="-10"/>
      <w:kern w:val="28"/>
      <w:sz w:val="36"/>
      <w:szCs w:val="72"/>
    </w:rPr>
  </w:style>
  <w:style w:type="paragraph" w:styleId="a5">
    <w:name w:val="Subtitle"/>
    <w:basedOn w:val="a"/>
    <w:next w:val="a"/>
    <w:link w:val="a6"/>
    <w:uiPriority w:val="11"/>
    <w:semiHidden/>
    <w:unhideWhenUsed/>
    <w:rsid w:val="000A0F9B"/>
    <w:pPr>
      <w:numPr>
        <w:ilvl w:val="1"/>
      </w:numPr>
      <w:ind w:firstLine="720"/>
    </w:pPr>
    <w:rPr>
      <w:color w:val="404040" w:themeColor="text1" w:themeTint="BF"/>
      <w:spacing w:val="15"/>
    </w:rPr>
  </w:style>
  <w:style w:type="character" w:customStyle="1" w:styleId="a6">
    <w:name w:val="Подзаголовок Знак"/>
    <w:basedOn w:val="a0"/>
    <w:link w:val="a5"/>
    <w:uiPriority w:val="11"/>
    <w:semiHidden/>
    <w:rsid w:val="000A0F9B"/>
    <w:rPr>
      <w:color w:val="404040" w:themeColor="text1" w:themeTint="BF"/>
      <w:spacing w:val="15"/>
    </w:rPr>
  </w:style>
  <w:style w:type="character" w:styleId="a7">
    <w:name w:val="Intense Emphasis"/>
    <w:basedOn w:val="a0"/>
    <w:uiPriority w:val="21"/>
    <w:semiHidden/>
    <w:unhideWhenUsed/>
    <w:qFormat/>
    <w:rsid w:val="000A0F9B"/>
    <w:rPr>
      <w:i/>
      <w:iCs/>
      <w:color w:val="0D5672" w:themeColor="accent1" w:themeShade="80"/>
    </w:rPr>
  </w:style>
  <w:style w:type="paragraph" w:styleId="a8">
    <w:name w:val="Intense Quote"/>
    <w:basedOn w:val="a"/>
    <w:next w:val="a"/>
    <w:link w:val="a9"/>
    <w:uiPriority w:val="30"/>
    <w:semiHidden/>
    <w:unhideWhenUsed/>
    <w:qFormat/>
    <w:rsid w:val="000A0F9B"/>
    <w:pPr>
      <w:pBdr>
        <w:top w:val="single" w:sz="4" w:space="10" w:color="0D5672" w:themeColor="accent1" w:themeShade="80"/>
        <w:bottom w:val="single" w:sz="4" w:space="10" w:color="0D5672" w:themeColor="accent1" w:themeShade="80"/>
      </w:pBdr>
      <w:spacing w:before="360" w:after="360"/>
      <w:ind w:left="864" w:right="864"/>
      <w:jc w:val="center"/>
    </w:pPr>
    <w:rPr>
      <w:i/>
      <w:iCs/>
      <w:color w:val="0D5672" w:themeColor="accent1" w:themeShade="80"/>
    </w:rPr>
  </w:style>
  <w:style w:type="character" w:customStyle="1" w:styleId="a9">
    <w:name w:val="Выделенная цитата Знак"/>
    <w:basedOn w:val="a0"/>
    <w:link w:val="a8"/>
    <w:uiPriority w:val="30"/>
    <w:semiHidden/>
    <w:rsid w:val="000A0F9B"/>
    <w:rPr>
      <w:i/>
      <w:iCs/>
      <w:color w:val="0D5672" w:themeColor="accent1" w:themeShade="80"/>
    </w:rPr>
  </w:style>
  <w:style w:type="character" w:styleId="aa">
    <w:name w:val="Intense Reference"/>
    <w:basedOn w:val="a0"/>
    <w:uiPriority w:val="32"/>
    <w:semiHidden/>
    <w:unhideWhenUsed/>
    <w:qFormat/>
    <w:rsid w:val="000A0F9B"/>
    <w:rPr>
      <w:b/>
      <w:bCs/>
      <w:caps w:val="0"/>
      <w:smallCaps/>
      <w:color w:val="0D5672" w:themeColor="accent1" w:themeShade="80"/>
      <w:spacing w:val="5"/>
    </w:rPr>
  </w:style>
  <w:style w:type="paragraph" w:styleId="ab">
    <w:name w:val="caption"/>
    <w:basedOn w:val="a"/>
    <w:next w:val="a"/>
    <w:uiPriority w:val="35"/>
    <w:semiHidden/>
    <w:unhideWhenUsed/>
    <w:qFormat/>
    <w:rsid w:val="00B66857"/>
    <w:pPr>
      <w:spacing w:after="200"/>
    </w:pPr>
    <w:rPr>
      <w:i/>
      <w:iCs/>
      <w:szCs w:val="20"/>
    </w:rPr>
  </w:style>
  <w:style w:type="paragraph" w:styleId="ac">
    <w:name w:val="TOC Heading"/>
    <w:basedOn w:val="1"/>
    <w:next w:val="a"/>
    <w:uiPriority w:val="39"/>
    <w:unhideWhenUsed/>
    <w:qFormat/>
    <w:pPr>
      <w:outlineLvl w:val="9"/>
    </w:pPr>
  </w:style>
  <w:style w:type="paragraph" w:styleId="ad">
    <w:name w:val="Balloon Text"/>
    <w:basedOn w:val="a"/>
    <w:link w:val="ae"/>
    <w:uiPriority w:val="99"/>
    <w:semiHidden/>
    <w:unhideWhenUsed/>
    <w:rsid w:val="00B66857"/>
    <w:pPr>
      <w:spacing w:after="0"/>
    </w:pPr>
    <w:rPr>
      <w:rFonts w:ascii="Segoe UI" w:hAnsi="Segoe UI" w:cs="Segoe UI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B66857"/>
    <w:rPr>
      <w:rFonts w:ascii="Segoe UI" w:hAnsi="Segoe UI" w:cs="Segoe UI"/>
      <w:szCs w:val="18"/>
    </w:rPr>
  </w:style>
  <w:style w:type="paragraph" w:styleId="31">
    <w:name w:val="Body Text 3"/>
    <w:basedOn w:val="a"/>
    <w:link w:val="32"/>
    <w:uiPriority w:val="99"/>
    <w:semiHidden/>
    <w:unhideWhenUsed/>
    <w:rsid w:val="00B66857"/>
    <w:rPr>
      <w:szCs w:val="16"/>
    </w:rPr>
  </w:style>
  <w:style w:type="character" w:customStyle="1" w:styleId="32">
    <w:name w:val="Основной текст 3 Знак"/>
    <w:basedOn w:val="a0"/>
    <w:link w:val="31"/>
    <w:uiPriority w:val="99"/>
    <w:semiHidden/>
    <w:rsid w:val="00B66857"/>
    <w:rPr>
      <w:szCs w:val="16"/>
    </w:rPr>
  </w:style>
  <w:style w:type="paragraph" w:styleId="33">
    <w:name w:val="Body Text Indent 3"/>
    <w:basedOn w:val="a"/>
    <w:link w:val="34"/>
    <w:uiPriority w:val="99"/>
    <w:semiHidden/>
    <w:unhideWhenUsed/>
    <w:rsid w:val="00B66857"/>
    <w:pPr>
      <w:ind w:left="360"/>
    </w:pPr>
    <w:rPr>
      <w:szCs w:val="16"/>
    </w:rPr>
  </w:style>
  <w:style w:type="character" w:customStyle="1" w:styleId="34">
    <w:name w:val="Основной текст с отступом 3 Знак"/>
    <w:basedOn w:val="a0"/>
    <w:link w:val="33"/>
    <w:uiPriority w:val="99"/>
    <w:semiHidden/>
    <w:rsid w:val="00B66857"/>
    <w:rPr>
      <w:szCs w:val="16"/>
    </w:rPr>
  </w:style>
  <w:style w:type="character" w:styleId="af">
    <w:name w:val="annotation reference"/>
    <w:basedOn w:val="a0"/>
    <w:uiPriority w:val="99"/>
    <w:semiHidden/>
    <w:unhideWhenUsed/>
    <w:rsid w:val="00B66857"/>
    <w:rPr>
      <w:sz w:val="22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B66857"/>
    <w:rPr>
      <w:szCs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B66857"/>
    <w:rPr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B66857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B66857"/>
    <w:rPr>
      <w:b/>
      <w:bCs/>
      <w:szCs w:val="20"/>
    </w:rPr>
  </w:style>
  <w:style w:type="paragraph" w:styleId="af4">
    <w:name w:val="Document Map"/>
    <w:basedOn w:val="a"/>
    <w:link w:val="af5"/>
    <w:uiPriority w:val="99"/>
    <w:semiHidden/>
    <w:unhideWhenUsed/>
    <w:rsid w:val="00B66857"/>
    <w:pPr>
      <w:spacing w:after="0"/>
    </w:pPr>
    <w:rPr>
      <w:rFonts w:ascii="Segoe UI" w:hAnsi="Segoe UI" w:cs="Segoe UI"/>
      <w:szCs w:val="16"/>
    </w:rPr>
  </w:style>
  <w:style w:type="character" w:customStyle="1" w:styleId="af5">
    <w:name w:val="Схема документа Знак"/>
    <w:basedOn w:val="a0"/>
    <w:link w:val="af4"/>
    <w:uiPriority w:val="99"/>
    <w:semiHidden/>
    <w:rsid w:val="00B66857"/>
    <w:rPr>
      <w:rFonts w:ascii="Segoe UI" w:hAnsi="Segoe UI" w:cs="Segoe UI"/>
      <w:szCs w:val="16"/>
    </w:rPr>
  </w:style>
  <w:style w:type="paragraph" w:styleId="af6">
    <w:name w:val="endnote text"/>
    <w:basedOn w:val="a"/>
    <w:link w:val="af7"/>
    <w:uiPriority w:val="99"/>
    <w:semiHidden/>
    <w:unhideWhenUsed/>
    <w:rsid w:val="00B66857"/>
    <w:pPr>
      <w:spacing w:after="0"/>
    </w:pPr>
    <w:rPr>
      <w:szCs w:val="20"/>
    </w:rPr>
  </w:style>
  <w:style w:type="character" w:customStyle="1" w:styleId="af7">
    <w:name w:val="Текст концевой сноски Знак"/>
    <w:basedOn w:val="a0"/>
    <w:link w:val="af6"/>
    <w:uiPriority w:val="99"/>
    <w:semiHidden/>
    <w:rsid w:val="00B66857"/>
    <w:rPr>
      <w:szCs w:val="20"/>
    </w:rPr>
  </w:style>
  <w:style w:type="paragraph" w:styleId="21">
    <w:name w:val="envelope return"/>
    <w:basedOn w:val="a"/>
    <w:uiPriority w:val="99"/>
    <w:semiHidden/>
    <w:unhideWhenUsed/>
    <w:rsid w:val="00B66857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af8">
    <w:name w:val="footnote text"/>
    <w:basedOn w:val="a"/>
    <w:link w:val="af9"/>
    <w:uiPriority w:val="99"/>
    <w:semiHidden/>
    <w:unhideWhenUsed/>
    <w:rsid w:val="00B66857"/>
    <w:pPr>
      <w:spacing w:after="0"/>
    </w:pPr>
    <w:rPr>
      <w:szCs w:val="20"/>
    </w:rPr>
  </w:style>
  <w:style w:type="character" w:customStyle="1" w:styleId="af9">
    <w:name w:val="Текст сноски Знак"/>
    <w:basedOn w:val="a0"/>
    <w:link w:val="af8"/>
    <w:uiPriority w:val="99"/>
    <w:semiHidden/>
    <w:rsid w:val="00B66857"/>
    <w:rPr>
      <w:szCs w:val="20"/>
    </w:rPr>
  </w:style>
  <w:style w:type="character" w:styleId="HTML">
    <w:name w:val="HTML Code"/>
    <w:basedOn w:val="a0"/>
    <w:uiPriority w:val="99"/>
    <w:semiHidden/>
    <w:unhideWhenUsed/>
    <w:rsid w:val="00B66857"/>
    <w:rPr>
      <w:rFonts w:ascii="Consolas" w:hAnsi="Consolas"/>
      <w:sz w:val="22"/>
      <w:szCs w:val="20"/>
    </w:rPr>
  </w:style>
  <w:style w:type="character" w:styleId="HTML0">
    <w:name w:val="HTML Keyboard"/>
    <w:basedOn w:val="a0"/>
    <w:uiPriority w:val="99"/>
    <w:semiHidden/>
    <w:unhideWhenUsed/>
    <w:rsid w:val="00B66857"/>
    <w:rPr>
      <w:rFonts w:ascii="Consolas" w:hAnsi="Consolas"/>
      <w:sz w:val="22"/>
      <w:szCs w:val="20"/>
    </w:rPr>
  </w:style>
  <w:style w:type="paragraph" w:styleId="HTML1">
    <w:name w:val="HTML Preformatted"/>
    <w:basedOn w:val="a"/>
    <w:link w:val="HTML2"/>
    <w:uiPriority w:val="99"/>
    <w:semiHidden/>
    <w:unhideWhenUsed/>
    <w:rsid w:val="00B66857"/>
    <w:pPr>
      <w:spacing w:after="0"/>
    </w:pPr>
    <w:rPr>
      <w:rFonts w:ascii="Consolas" w:hAnsi="Consolas"/>
      <w:szCs w:val="20"/>
    </w:rPr>
  </w:style>
  <w:style w:type="character" w:customStyle="1" w:styleId="HTML2">
    <w:name w:val="Стандартный HTML Знак"/>
    <w:basedOn w:val="a0"/>
    <w:link w:val="HTML1"/>
    <w:uiPriority w:val="99"/>
    <w:semiHidden/>
    <w:rsid w:val="00B66857"/>
    <w:rPr>
      <w:rFonts w:ascii="Consolas" w:hAnsi="Consolas"/>
      <w:szCs w:val="20"/>
    </w:rPr>
  </w:style>
  <w:style w:type="character" w:styleId="HTML3">
    <w:name w:val="HTML Typewriter"/>
    <w:basedOn w:val="a0"/>
    <w:uiPriority w:val="99"/>
    <w:semiHidden/>
    <w:unhideWhenUsed/>
    <w:rsid w:val="00B66857"/>
    <w:rPr>
      <w:rFonts w:ascii="Consolas" w:hAnsi="Consolas"/>
      <w:sz w:val="22"/>
      <w:szCs w:val="20"/>
    </w:rPr>
  </w:style>
  <w:style w:type="paragraph" w:styleId="afa">
    <w:name w:val="macro"/>
    <w:link w:val="afb"/>
    <w:uiPriority w:val="99"/>
    <w:semiHidden/>
    <w:unhideWhenUsed/>
    <w:rsid w:val="00B6685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afb">
    <w:name w:val="Текст макроса Знак"/>
    <w:basedOn w:val="a0"/>
    <w:link w:val="afa"/>
    <w:uiPriority w:val="99"/>
    <w:semiHidden/>
    <w:rsid w:val="00B66857"/>
    <w:rPr>
      <w:rFonts w:ascii="Consolas" w:hAnsi="Consolas"/>
      <w:szCs w:val="20"/>
    </w:rPr>
  </w:style>
  <w:style w:type="paragraph" w:styleId="afc">
    <w:name w:val="Plain Text"/>
    <w:basedOn w:val="a"/>
    <w:link w:val="afd"/>
    <w:uiPriority w:val="99"/>
    <w:semiHidden/>
    <w:unhideWhenUsed/>
    <w:rsid w:val="00B66857"/>
    <w:pPr>
      <w:spacing w:after="0"/>
    </w:pPr>
    <w:rPr>
      <w:rFonts w:ascii="Consolas" w:hAnsi="Consolas"/>
      <w:szCs w:val="21"/>
    </w:rPr>
  </w:style>
  <w:style w:type="character" w:customStyle="1" w:styleId="afd">
    <w:name w:val="Текст Знак"/>
    <w:basedOn w:val="a0"/>
    <w:link w:val="afc"/>
    <w:uiPriority w:val="99"/>
    <w:semiHidden/>
    <w:rsid w:val="00B66857"/>
    <w:rPr>
      <w:rFonts w:ascii="Consolas" w:hAnsi="Consolas"/>
      <w:szCs w:val="21"/>
    </w:rPr>
  </w:style>
  <w:style w:type="paragraph" w:styleId="afe">
    <w:name w:val="Block Text"/>
    <w:basedOn w:val="a"/>
    <w:uiPriority w:val="99"/>
    <w:semiHidden/>
    <w:unhideWhenUsed/>
    <w:rsid w:val="00216BF8"/>
    <w:pPr>
      <w:pBdr>
        <w:top w:val="single" w:sz="2" w:space="10" w:color="0D5672" w:themeColor="accent1" w:themeShade="80" w:shadow="1"/>
        <w:left w:val="single" w:sz="2" w:space="10" w:color="0D5672" w:themeColor="accent1" w:themeShade="80" w:shadow="1"/>
        <w:bottom w:val="single" w:sz="2" w:space="10" w:color="0D5672" w:themeColor="accent1" w:themeShade="80" w:shadow="1"/>
        <w:right w:val="single" w:sz="2" w:space="10" w:color="0D5672" w:themeColor="accent1" w:themeShade="80" w:shadow="1"/>
      </w:pBdr>
      <w:ind w:left="1152" w:right="1152"/>
    </w:pPr>
    <w:rPr>
      <w:i/>
      <w:iCs/>
      <w:color w:val="0D5672" w:themeColor="accent1" w:themeShade="80"/>
    </w:rPr>
  </w:style>
  <w:style w:type="character" w:styleId="aff">
    <w:name w:val="FollowedHyperlink"/>
    <w:basedOn w:val="a0"/>
    <w:uiPriority w:val="99"/>
    <w:semiHidden/>
    <w:unhideWhenUsed/>
    <w:rsid w:val="00971DEC"/>
    <w:rPr>
      <w:color w:val="215D4B" w:themeColor="accent4" w:themeShade="80"/>
      <w:u w:val="single"/>
    </w:rPr>
  </w:style>
  <w:style w:type="character" w:styleId="aff0">
    <w:name w:val="Hyperlink"/>
    <w:basedOn w:val="a0"/>
    <w:uiPriority w:val="99"/>
    <w:unhideWhenUsed/>
    <w:rsid w:val="00B66857"/>
    <w:rPr>
      <w:color w:val="2E653E" w:themeColor="accent5" w:themeShade="BF"/>
      <w:u w:val="single"/>
    </w:rPr>
  </w:style>
  <w:style w:type="character" w:styleId="aff1">
    <w:name w:val="Placeholder Text"/>
    <w:basedOn w:val="a0"/>
    <w:uiPriority w:val="99"/>
    <w:semiHidden/>
    <w:rsid w:val="00B66857"/>
    <w:rPr>
      <w:color w:val="595959" w:themeColor="text1" w:themeTint="A6"/>
    </w:rPr>
  </w:style>
  <w:style w:type="paragraph" w:styleId="aff2">
    <w:name w:val="header"/>
    <w:basedOn w:val="a"/>
    <w:link w:val="aff3"/>
    <w:uiPriority w:val="99"/>
    <w:unhideWhenUsed/>
    <w:rsid w:val="008B6008"/>
    <w:pPr>
      <w:spacing w:after="0"/>
    </w:pPr>
  </w:style>
  <w:style w:type="character" w:customStyle="1" w:styleId="aff3">
    <w:name w:val="Верхний колонтитул Знак"/>
    <w:basedOn w:val="a0"/>
    <w:link w:val="aff2"/>
    <w:uiPriority w:val="99"/>
    <w:rsid w:val="008B6008"/>
  </w:style>
  <w:style w:type="paragraph" w:styleId="aff4">
    <w:name w:val="footer"/>
    <w:basedOn w:val="a"/>
    <w:link w:val="aff5"/>
    <w:uiPriority w:val="99"/>
    <w:unhideWhenUsed/>
    <w:rsid w:val="008B6008"/>
    <w:pPr>
      <w:spacing w:after="0"/>
    </w:pPr>
  </w:style>
  <w:style w:type="character" w:customStyle="1" w:styleId="aff5">
    <w:name w:val="Нижний колонтитул Знак"/>
    <w:basedOn w:val="a0"/>
    <w:link w:val="aff4"/>
    <w:uiPriority w:val="99"/>
    <w:rsid w:val="008B6008"/>
  </w:style>
  <w:style w:type="paragraph" w:styleId="aff6">
    <w:name w:val="List Paragraph"/>
    <w:basedOn w:val="a"/>
    <w:uiPriority w:val="34"/>
    <w:unhideWhenUsed/>
    <w:qFormat/>
    <w:rsid w:val="00F52689"/>
    <w:pPr>
      <w:ind w:left="720"/>
      <w:contextualSpacing/>
    </w:pPr>
  </w:style>
  <w:style w:type="paragraph" w:customStyle="1" w:styleId="aff7">
    <w:name w:val="Код"/>
    <w:basedOn w:val="a"/>
    <w:link w:val="aff8"/>
    <w:qFormat/>
    <w:rsid w:val="008E0DDE"/>
    <w:pPr>
      <w:shd w:val="clear" w:color="auto" w:fill="A9D7B6" w:themeFill="accent5" w:themeFillTint="66"/>
      <w:ind w:left="1701" w:firstLine="0"/>
    </w:pPr>
    <w:rPr>
      <w:rFonts w:ascii="Courier New" w:hAnsi="Courier New" w:cs="Courier New"/>
    </w:rPr>
  </w:style>
  <w:style w:type="paragraph" w:styleId="11">
    <w:name w:val="toc 1"/>
    <w:basedOn w:val="a"/>
    <w:next w:val="a"/>
    <w:autoRedefine/>
    <w:uiPriority w:val="39"/>
    <w:unhideWhenUsed/>
    <w:rsid w:val="00D230B7"/>
    <w:pPr>
      <w:spacing w:after="100"/>
    </w:pPr>
  </w:style>
  <w:style w:type="paragraph" w:styleId="22">
    <w:name w:val="toc 2"/>
    <w:basedOn w:val="a"/>
    <w:next w:val="a"/>
    <w:autoRedefine/>
    <w:uiPriority w:val="39"/>
    <w:unhideWhenUsed/>
    <w:rsid w:val="00D230B7"/>
    <w:pPr>
      <w:spacing w:after="100"/>
      <w:ind w:left="220"/>
    </w:pPr>
  </w:style>
  <w:style w:type="table" w:styleId="aff9">
    <w:name w:val="Table Grid"/>
    <w:basedOn w:val="a1"/>
    <w:uiPriority w:val="39"/>
    <w:rsid w:val="004221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a">
    <w:name w:val="Текстовый файл"/>
    <w:basedOn w:val="a"/>
    <w:link w:val="affb"/>
    <w:qFormat/>
    <w:rsid w:val="003C740F"/>
    <w:pPr>
      <w:shd w:val="clear" w:color="auto" w:fill="FFC000"/>
      <w:ind w:left="1701" w:firstLine="0"/>
    </w:pPr>
    <w:rPr>
      <w:rFonts w:ascii="Courier New" w:hAnsi="Courier New" w:cs="Courier New"/>
      <w:lang w:val="ru-RU"/>
    </w:rPr>
  </w:style>
  <w:style w:type="paragraph" w:customStyle="1" w:styleId="affc">
    <w:name w:val="Файл"/>
    <w:basedOn w:val="affa"/>
    <w:link w:val="affd"/>
    <w:rsid w:val="003C740F"/>
  </w:style>
  <w:style w:type="character" w:customStyle="1" w:styleId="aff8">
    <w:name w:val="Код Знак"/>
    <w:basedOn w:val="a0"/>
    <w:link w:val="aff7"/>
    <w:rsid w:val="008E0DDE"/>
    <w:rPr>
      <w:rFonts w:ascii="Courier New" w:hAnsi="Courier New" w:cs="Courier New"/>
      <w:shd w:val="clear" w:color="auto" w:fill="A9D7B6" w:themeFill="accent5" w:themeFillTint="66"/>
    </w:rPr>
  </w:style>
  <w:style w:type="character" w:customStyle="1" w:styleId="affb">
    <w:name w:val="Текстовый файл Знак"/>
    <w:basedOn w:val="aff8"/>
    <w:link w:val="affa"/>
    <w:rsid w:val="003C740F"/>
    <w:rPr>
      <w:rFonts w:ascii="Courier New" w:hAnsi="Courier New" w:cs="Courier New"/>
      <w:shd w:val="clear" w:color="auto" w:fill="FFC000"/>
      <w:lang w:val="ru-RU"/>
    </w:rPr>
  </w:style>
  <w:style w:type="character" w:customStyle="1" w:styleId="affd">
    <w:name w:val="Файл Знак"/>
    <w:basedOn w:val="affb"/>
    <w:link w:val="affc"/>
    <w:rsid w:val="003C740F"/>
    <w:rPr>
      <w:rFonts w:ascii="Courier New" w:hAnsi="Courier New" w:cs="Courier New"/>
      <w:shd w:val="clear" w:color="auto" w:fill="FFC00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196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7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2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9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avr\AppData\Roaming\Microsoft\&#1064;&#1072;&#1073;&#1083;&#1086;&#1085;&#1099;\&#1044;&#1086;&#1082;&#1091;&#1084;&#1077;&#1085;&#1090;%20&#1089;%20&#1090;&#1077;&#1084;&#1086;&#1081;%20&#1057;&#1087;&#1077;&#1094;&#1080;&#1092;&#1080;&#1082;&#1072;&#1094;&#1080;&#1103;%20(&#1087;&#1091;&#1089;&#1090;&#1086;&#1081;).dotx" TargetMode="Externa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Candara">
      <a:maj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.xsl" StyleName="ГОСТ Р 7.0.5-2008 (сортировка по порядку включения)" Version="10"/>
</file>

<file path=customXml/itemProps1.xml><?xml version="1.0" encoding="utf-8"?>
<ds:datastoreItem xmlns:ds="http://schemas.openxmlformats.org/officeDocument/2006/customXml" ds:itemID="{2392A75F-0F15-4C71-A9DB-EE5965DE8D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Документ с темой Спецификация (пустой).dotx</Template>
  <TotalTime>8343</TotalTime>
  <Pages>5</Pages>
  <Words>775</Words>
  <Characters>4418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Gavr</dc:creator>
  <cp:keywords/>
  <dc:description/>
  <cp:lastModifiedBy>Gavr</cp:lastModifiedBy>
  <cp:revision>177</cp:revision>
  <dcterms:created xsi:type="dcterms:W3CDTF">2020-12-04T12:43:00Z</dcterms:created>
  <dcterms:modified xsi:type="dcterms:W3CDTF">2021-05-11T13:49:00Z</dcterms:modified>
</cp:coreProperties>
</file>